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0B0" w:rsidRDefault="00C600B0" w:rsidP="00F13E68">
      <w:pPr>
        <w:rPr>
          <w:sz w:val="28"/>
          <w:szCs w:val="28"/>
        </w:rPr>
      </w:pPr>
    </w:p>
    <w:p w:rsidR="00C600B0" w:rsidRPr="00F8499F" w:rsidRDefault="00C600B0" w:rsidP="00DA4F5D">
      <w:pPr>
        <w:jc w:val="center"/>
        <w:rPr>
          <w:b/>
          <w:sz w:val="44"/>
          <w:szCs w:val="44"/>
          <w:u w:val="single"/>
        </w:rPr>
      </w:pPr>
      <w:r w:rsidRPr="00F8499F">
        <w:rPr>
          <w:b/>
          <w:sz w:val="44"/>
          <w:szCs w:val="44"/>
          <w:u w:val="single"/>
        </w:rPr>
        <w:t xml:space="preserve">PYTHON APPLICATION PROGRAMMING </w:t>
      </w:r>
    </w:p>
    <w:p w:rsidR="00C600B0" w:rsidRPr="00F8499F" w:rsidRDefault="00C600B0" w:rsidP="00DA4F5D">
      <w:pPr>
        <w:jc w:val="center"/>
        <w:rPr>
          <w:b/>
          <w:sz w:val="44"/>
          <w:szCs w:val="44"/>
          <w:u w:val="single"/>
        </w:rPr>
      </w:pPr>
      <w:r w:rsidRPr="00F8499F">
        <w:rPr>
          <w:b/>
          <w:sz w:val="44"/>
          <w:szCs w:val="44"/>
          <w:u w:val="single"/>
        </w:rPr>
        <w:t>LAB PROGRAMS</w:t>
      </w:r>
    </w:p>
    <w:p w:rsidR="00C600B0" w:rsidRDefault="00C600B0" w:rsidP="00F13E68">
      <w:pPr>
        <w:rPr>
          <w:sz w:val="24"/>
          <w:szCs w:val="24"/>
        </w:rPr>
      </w:pPr>
    </w:p>
    <w:p w:rsidR="00C600B0" w:rsidRDefault="00C600B0" w:rsidP="00F13E68">
      <w:pPr>
        <w:rPr>
          <w:sz w:val="24"/>
          <w:szCs w:val="24"/>
        </w:rPr>
      </w:pPr>
    </w:p>
    <w:p w:rsidR="00C600B0" w:rsidRDefault="00C600B0" w:rsidP="00DA4F5D">
      <w:pPr>
        <w:jc w:val="center"/>
        <w:rPr>
          <w:sz w:val="24"/>
          <w:szCs w:val="24"/>
        </w:rPr>
      </w:pPr>
    </w:p>
    <w:p w:rsidR="00C600B0" w:rsidRDefault="00C600B0" w:rsidP="00DA4F5D">
      <w:pPr>
        <w:jc w:val="center"/>
        <w:rPr>
          <w:sz w:val="24"/>
          <w:szCs w:val="24"/>
        </w:rPr>
      </w:pPr>
    </w:p>
    <w:p w:rsidR="00C600B0" w:rsidRDefault="00C600B0" w:rsidP="00DA4F5D">
      <w:pPr>
        <w:jc w:val="center"/>
        <w:rPr>
          <w:sz w:val="24"/>
          <w:szCs w:val="24"/>
        </w:rPr>
      </w:pPr>
    </w:p>
    <w:p w:rsidR="00C600B0" w:rsidRDefault="00C600B0" w:rsidP="00DA4F5D">
      <w:pPr>
        <w:jc w:val="center"/>
        <w:rPr>
          <w:sz w:val="24"/>
          <w:szCs w:val="24"/>
        </w:rPr>
      </w:pPr>
    </w:p>
    <w:p w:rsidR="00C600B0" w:rsidRDefault="00C600B0" w:rsidP="00DA4F5D">
      <w:pPr>
        <w:jc w:val="center"/>
        <w:rPr>
          <w:sz w:val="24"/>
          <w:szCs w:val="24"/>
        </w:rPr>
      </w:pPr>
    </w:p>
    <w:p w:rsidR="00C600B0" w:rsidRPr="00F8499F" w:rsidRDefault="00C600B0" w:rsidP="00F8499F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NAME: CHINNI BHARGAVI S</w:t>
      </w:r>
    </w:p>
    <w:p w:rsidR="00C600B0" w:rsidRPr="00DA4F5D" w:rsidRDefault="00C600B0" w:rsidP="00F8499F">
      <w:pPr>
        <w:jc w:val="right"/>
        <w:rPr>
          <w:b/>
          <w:sz w:val="28"/>
          <w:szCs w:val="28"/>
        </w:rPr>
      </w:pPr>
      <w:r w:rsidRPr="00F8499F">
        <w:rPr>
          <w:b/>
          <w:sz w:val="40"/>
          <w:szCs w:val="40"/>
        </w:rPr>
        <w:t xml:space="preserve">         </w:t>
      </w:r>
      <w:r>
        <w:rPr>
          <w:b/>
          <w:sz w:val="40"/>
          <w:szCs w:val="40"/>
        </w:rPr>
        <w:t>USN:1PI11IS034</w:t>
      </w:r>
    </w:p>
    <w:p w:rsidR="00C600B0" w:rsidRDefault="00C600B0" w:rsidP="00F13E68">
      <w:pPr>
        <w:rPr>
          <w:sz w:val="24"/>
          <w:szCs w:val="24"/>
        </w:rPr>
      </w:pPr>
    </w:p>
    <w:p w:rsidR="00C600B0" w:rsidRDefault="00C600B0" w:rsidP="00F13E68">
      <w:pPr>
        <w:rPr>
          <w:b/>
          <w:sz w:val="24"/>
          <w:szCs w:val="24"/>
          <w:u w:val="single"/>
        </w:rPr>
      </w:pPr>
    </w:p>
    <w:p w:rsidR="00C600B0" w:rsidRPr="00DA4F5D" w:rsidRDefault="00C600B0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1:PROGRAM TO DISPLAY IDENTITY MATRIX OF GIVEN SIZE: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n=input("enter matrix size\n")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a=[1,0,0]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for i in range(n):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for j in range(n):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a.append(0)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print(a[j]),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print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a[i]=0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a[i+1]=1</w:t>
      </w:r>
    </w:p>
    <w:p w:rsidR="00C600B0" w:rsidRPr="00DA4F5D" w:rsidRDefault="00C600B0" w:rsidP="00F13E68">
      <w:pPr>
        <w:rPr>
          <w:sz w:val="24"/>
          <w:szCs w:val="24"/>
        </w:rPr>
      </w:pPr>
    </w:p>
    <w:p w:rsidR="00C600B0" w:rsidRPr="00DA4F5D" w:rsidRDefault="00C600B0" w:rsidP="00F13E68">
      <w:pPr>
        <w:rPr>
          <w:sz w:val="24"/>
          <w:szCs w:val="24"/>
        </w:rPr>
      </w:pPr>
    </w:p>
    <w:p w:rsidR="00C600B0" w:rsidRPr="00DA4F5D" w:rsidRDefault="00C600B0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 xml:space="preserve">OUTPUT:        </w:t>
      </w:r>
    </w:p>
    <w:p w:rsidR="00C600B0" w:rsidRPr="00DA4F5D" w:rsidRDefault="00C600B0" w:rsidP="00F13E68">
      <w:pPr>
        <w:rPr>
          <w:sz w:val="24"/>
          <w:szCs w:val="24"/>
        </w:rPr>
      </w:pPr>
    </w:p>
    <w:p w:rsidR="00C600B0" w:rsidRPr="00DA4F5D" w:rsidRDefault="00C600B0" w:rsidP="00F13E68">
      <w:pPr>
        <w:rPr>
          <w:sz w:val="24"/>
          <w:szCs w:val="24"/>
        </w:rPr>
      </w:pPr>
      <w:r w:rsidRPr="002B06B6">
        <w:rPr>
          <w:noProof/>
          <w:sz w:val="24"/>
          <w:szCs w:val="24"/>
          <w:lang w:val="en-IN"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4.75pt;height:87pt;visibility:visible">
            <v:imagedata r:id="rId6" o:title=""/>
          </v:shape>
        </w:pict>
      </w:r>
    </w:p>
    <w:p w:rsidR="00C600B0" w:rsidRPr="00DA4F5D" w:rsidRDefault="00C600B0" w:rsidP="00F13E68">
      <w:pPr>
        <w:rPr>
          <w:sz w:val="24"/>
          <w:szCs w:val="24"/>
        </w:rPr>
      </w:pPr>
    </w:p>
    <w:p w:rsidR="00C600B0" w:rsidRPr="00DA4F5D" w:rsidRDefault="00C600B0" w:rsidP="00F13E68">
      <w:pPr>
        <w:rPr>
          <w:sz w:val="24"/>
          <w:szCs w:val="24"/>
        </w:rPr>
      </w:pPr>
    </w:p>
    <w:p w:rsidR="00C600B0" w:rsidRPr="00DA4F5D" w:rsidRDefault="00C600B0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2:PROGRAM TO FIND THE BIGGEST OF TWO:</w:t>
      </w:r>
    </w:p>
    <w:p w:rsidR="00C600B0" w:rsidRPr="00DA4F5D" w:rsidRDefault="00C600B0" w:rsidP="00F13E68">
      <w:pPr>
        <w:rPr>
          <w:sz w:val="24"/>
          <w:szCs w:val="24"/>
        </w:rPr>
      </w:pP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a=int(input("Enter a "))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b=int(input("Enter b "))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def dec(func):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def f(*args):</w:t>
      </w: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print(".....................")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func(*args)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print(".....................")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return f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@dec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def compare(a,b):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a=int(a)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b=int(b)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if a&lt;b: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print(a,"is less than",b)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elif a&gt;b: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print(a,"is greater than",b)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else: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print(a,"equals",b)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compare(a,b)</w:t>
      </w:r>
    </w:p>
    <w:p w:rsidR="00C600B0" w:rsidRPr="00DA4F5D" w:rsidRDefault="00C600B0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OUTPUT:</w:t>
      </w:r>
    </w:p>
    <w:p w:rsidR="00C600B0" w:rsidRPr="00DA4F5D" w:rsidRDefault="00C600B0" w:rsidP="00F13E68">
      <w:pPr>
        <w:rPr>
          <w:sz w:val="24"/>
          <w:szCs w:val="24"/>
        </w:rPr>
      </w:pPr>
      <w:r w:rsidRPr="002B06B6">
        <w:rPr>
          <w:noProof/>
          <w:sz w:val="24"/>
          <w:szCs w:val="24"/>
          <w:lang w:val="en-IN" w:eastAsia="en-IN"/>
        </w:rPr>
        <w:pict>
          <v:shape id="Picture 2" o:spid="_x0000_i1026" type="#_x0000_t75" style="width:186pt;height:63.75pt;visibility:visible">
            <v:imagedata r:id="rId7" o:title=""/>
          </v:shape>
        </w:pict>
      </w:r>
    </w:p>
    <w:p w:rsidR="00C600B0" w:rsidRPr="00DA4F5D" w:rsidRDefault="00C600B0" w:rsidP="00F13E68">
      <w:pPr>
        <w:rPr>
          <w:sz w:val="24"/>
          <w:szCs w:val="24"/>
        </w:rPr>
      </w:pPr>
    </w:p>
    <w:p w:rsidR="00C600B0" w:rsidRPr="00DA4F5D" w:rsidRDefault="00C600B0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3:PROGRAM TO CHECK FOR VALID DATE:</w:t>
      </w:r>
    </w:p>
    <w:p w:rsidR="00C600B0" w:rsidRPr="00DA4F5D" w:rsidRDefault="00C600B0" w:rsidP="00F13E68">
      <w:pPr>
        <w:rPr>
          <w:sz w:val="24"/>
          <w:szCs w:val="24"/>
        </w:rPr>
      </w:pP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w="22-4-2008"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print(w)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a='11-22-2012'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print(a)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b=a.split('-')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print(b)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c=int(b[0])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d=int(b[1])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e=int(b[2])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if(c&lt;=31 and e&lt;=2013):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print("valid date")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if(e%4==0):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print("leap year")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else: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print("not a leap year")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else: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print("invalid date")</w:t>
      </w:r>
    </w:p>
    <w:p w:rsidR="00C600B0" w:rsidRPr="00DA4F5D" w:rsidRDefault="00C600B0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 xml:space="preserve">OUTPUT: </w:t>
      </w:r>
    </w:p>
    <w:p w:rsidR="00C600B0" w:rsidRPr="00DA4F5D" w:rsidRDefault="00C600B0" w:rsidP="00F13E68">
      <w:pPr>
        <w:rPr>
          <w:sz w:val="24"/>
          <w:szCs w:val="24"/>
        </w:rPr>
      </w:pPr>
      <w:r w:rsidRPr="002B06B6">
        <w:rPr>
          <w:noProof/>
          <w:sz w:val="24"/>
          <w:szCs w:val="24"/>
          <w:lang w:val="en-IN" w:eastAsia="en-IN"/>
        </w:rPr>
        <w:pict>
          <v:shape id="Picture 3" o:spid="_x0000_i1027" type="#_x0000_t75" style="width:172.5pt;height:57.75pt;visibility:visible">
            <v:imagedata r:id="rId8" o:title=""/>
          </v:shape>
        </w:pict>
      </w:r>
    </w:p>
    <w:p w:rsidR="00C600B0" w:rsidRPr="00DA4F5D" w:rsidRDefault="00C600B0" w:rsidP="00F13E68">
      <w:pPr>
        <w:rPr>
          <w:sz w:val="24"/>
          <w:szCs w:val="24"/>
        </w:rPr>
      </w:pPr>
    </w:p>
    <w:p w:rsidR="00C600B0" w:rsidRPr="00DA4F5D" w:rsidRDefault="00C600B0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4:PROGRAM TO FIND LEAP YEAR: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w="22-4-2008"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a=raw_input("enter valid date of the format dd-mm-yyy \n")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b=a.split('-')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print(b)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c=int(b[0])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d=int(b[1])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e=int(b[2])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if (c&lt;=31 and e&lt;=2013) 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if (e%4!=0 and d==2 and c==29) 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print("not a valid date")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elif (e%4==0) 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print("leap year and valid date")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else: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print("valid date but not a leap year")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else: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print("not a valid date")</w:t>
      </w:r>
    </w:p>
    <w:p w:rsidR="00C600B0" w:rsidRPr="00DA4F5D" w:rsidRDefault="00C600B0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OUTPUT:</w:t>
      </w:r>
    </w:p>
    <w:p w:rsidR="00C600B0" w:rsidRPr="00DA4F5D" w:rsidRDefault="00C600B0" w:rsidP="00F13E68">
      <w:pPr>
        <w:rPr>
          <w:sz w:val="24"/>
          <w:szCs w:val="24"/>
        </w:rPr>
      </w:pPr>
      <w:r w:rsidRPr="002B06B6">
        <w:rPr>
          <w:noProof/>
          <w:sz w:val="24"/>
          <w:szCs w:val="24"/>
          <w:lang w:val="en-IN" w:eastAsia="en-IN"/>
        </w:rPr>
        <w:pict>
          <v:shape id="Picture 4" o:spid="_x0000_i1028" type="#_x0000_t75" style="width:275.25pt;height:159pt;visibility:visible">
            <v:imagedata r:id="rId9" o:title=""/>
          </v:shape>
        </w:pict>
      </w:r>
    </w:p>
    <w:p w:rsidR="00C600B0" w:rsidRPr="00DA4F5D" w:rsidRDefault="00C600B0" w:rsidP="00F13E68">
      <w:pPr>
        <w:rPr>
          <w:sz w:val="24"/>
          <w:szCs w:val="24"/>
        </w:rPr>
      </w:pPr>
    </w:p>
    <w:p w:rsidR="00C600B0" w:rsidRPr="00DA4F5D" w:rsidRDefault="00C600B0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5:PROGRAM TO DO STACK OPERATIONS: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class mystack: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 xml:space="preserve">def __init__(self):         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self.st = []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def push(self,p):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self.st.insert(0,p)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def pop(self):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try: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self.st.pop(0)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except: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print("Stack is empty")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def display(self):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print("Array elements")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print(self.st)</w:t>
      </w:r>
      <w:r w:rsidRPr="00DA4F5D">
        <w:rPr>
          <w:sz w:val="24"/>
          <w:szCs w:val="24"/>
        </w:rPr>
        <w:tab/>
      </w:r>
    </w:p>
    <w:p w:rsidR="00C600B0" w:rsidRPr="00DA4F5D" w:rsidRDefault="00C600B0" w:rsidP="00F13E68">
      <w:pPr>
        <w:rPr>
          <w:sz w:val="24"/>
          <w:szCs w:val="24"/>
        </w:rPr>
      </w:pPr>
    </w:p>
    <w:p w:rsidR="00C600B0" w:rsidRPr="00DA4F5D" w:rsidRDefault="00C600B0" w:rsidP="00F13E68">
      <w:pPr>
        <w:rPr>
          <w:sz w:val="24"/>
          <w:szCs w:val="24"/>
        </w:rPr>
      </w:pP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c1=mystack()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while(True):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ch=int(input("1.Push to stack\n2.Delete from stack\n3.Display elements\n4.exit\n"))</w:t>
      </w:r>
    </w:p>
    <w:p w:rsidR="00C600B0" w:rsidRPr="00DA4F5D" w:rsidRDefault="00C600B0" w:rsidP="00F13E68">
      <w:pPr>
        <w:rPr>
          <w:sz w:val="24"/>
          <w:szCs w:val="24"/>
        </w:rPr>
      </w:pP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if (ch==1):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a=input("Enter element")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c1.push(a)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if(ch==2):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c1.pop()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if(ch==3):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c1.display()</w:t>
      </w:r>
    </w:p>
    <w:p w:rsidR="00C600B0" w:rsidRPr="00DA4F5D" w:rsidRDefault="00C600B0" w:rsidP="00F13E68">
      <w:pPr>
        <w:rPr>
          <w:sz w:val="24"/>
          <w:szCs w:val="24"/>
        </w:rPr>
      </w:pP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if(ch==4):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print("Exiting")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exit()</w:t>
      </w:r>
    </w:p>
    <w:p w:rsidR="00C600B0" w:rsidRPr="00DA4F5D" w:rsidRDefault="00C600B0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OUTPUT:</w:t>
      </w:r>
    </w:p>
    <w:p w:rsidR="00C600B0" w:rsidRPr="00DA4F5D" w:rsidRDefault="00C600B0" w:rsidP="00F13E68">
      <w:pPr>
        <w:rPr>
          <w:sz w:val="24"/>
          <w:szCs w:val="24"/>
        </w:rPr>
      </w:pPr>
      <w:r w:rsidRPr="002B06B6">
        <w:rPr>
          <w:noProof/>
          <w:sz w:val="24"/>
          <w:szCs w:val="24"/>
          <w:lang w:val="en-IN" w:eastAsia="en-IN"/>
        </w:rPr>
        <w:pict>
          <v:shape id="Picture 5" o:spid="_x0000_i1029" type="#_x0000_t75" style="width:192pt;height:223.5pt;visibility:visible">
            <v:imagedata r:id="rId10" o:title=""/>
          </v:shape>
        </w:pict>
      </w:r>
    </w:p>
    <w:p w:rsidR="00C600B0" w:rsidRPr="00DA4F5D" w:rsidRDefault="00C600B0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6:PROGRAM TO FIND AREA,VOLUME AND RADIUS:</w:t>
      </w:r>
    </w:p>
    <w:p w:rsidR="00C600B0" w:rsidRPr="00DA4F5D" w:rsidRDefault="00C600B0" w:rsidP="00F13E68">
      <w:pPr>
        <w:rPr>
          <w:sz w:val="24"/>
          <w:szCs w:val="24"/>
        </w:rPr>
      </w:pP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import MyMath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t=1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while(t==1):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choice=int(input("Enter 1 for computing area \nEnter 2 for computing volume \nEnter 3 for computing radius \nEnter any other value to terminate\n"))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if(choice==1):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r1=float(input("Enter radius to calculate area:\n"))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MyMath.area(r1)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elif(choice==2):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r2=float(input("Enter radius to calculate volume:\n"))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MyMath.volume(r2)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elif(choice==3):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v1=float(input("Enter volume to calculate radius:\n"))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MyMath.radius(v1)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else: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t=0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print("Thanks for trying\n")</w:t>
      </w:r>
    </w:p>
    <w:p w:rsidR="00C600B0" w:rsidRPr="00DA4F5D" w:rsidRDefault="00C600B0" w:rsidP="00F13E68">
      <w:pPr>
        <w:rPr>
          <w:sz w:val="24"/>
          <w:szCs w:val="24"/>
        </w:rPr>
      </w:pPr>
    </w:p>
    <w:p w:rsidR="00C600B0" w:rsidRPr="00DA4F5D" w:rsidRDefault="00C600B0" w:rsidP="00F13E68">
      <w:pPr>
        <w:rPr>
          <w:sz w:val="24"/>
          <w:szCs w:val="24"/>
          <w:u w:val="single"/>
        </w:rPr>
      </w:pPr>
      <w:r w:rsidRPr="00DA4F5D">
        <w:rPr>
          <w:sz w:val="24"/>
          <w:szCs w:val="24"/>
          <w:u w:val="single"/>
        </w:rPr>
        <w:t>module MyMath.py: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import math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def area(r):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a=4*math.pi*r*r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print ("Area", a)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def volume(r):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v=4/3*math.pi*r*r*r;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print ("Volume",v)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def radius(v):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r=math.pow((v*3/(4*math.pi)),1/3)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print ("Radius",r)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</w:p>
    <w:p w:rsidR="00C600B0" w:rsidRPr="00DA4F5D" w:rsidRDefault="00C600B0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OUTPUT:</w:t>
      </w:r>
    </w:p>
    <w:p w:rsidR="00C600B0" w:rsidRPr="00DA4F5D" w:rsidRDefault="00C600B0" w:rsidP="00F13E68">
      <w:pPr>
        <w:rPr>
          <w:sz w:val="24"/>
          <w:szCs w:val="24"/>
        </w:rPr>
      </w:pPr>
      <w:r w:rsidRPr="002B06B6">
        <w:rPr>
          <w:noProof/>
          <w:sz w:val="24"/>
          <w:szCs w:val="24"/>
          <w:lang w:val="en-IN" w:eastAsia="en-IN"/>
        </w:rPr>
        <w:pict>
          <v:shape id="Picture 7" o:spid="_x0000_i1030" type="#_x0000_t75" style="width:271.5pt;height:198pt;visibility:visible">
            <v:imagedata r:id="rId11" o:title=""/>
          </v:shape>
        </w:pict>
      </w:r>
    </w:p>
    <w:p w:rsidR="00C600B0" w:rsidRPr="00DA4F5D" w:rsidRDefault="00C600B0" w:rsidP="00F13E68">
      <w:pPr>
        <w:rPr>
          <w:b/>
          <w:sz w:val="24"/>
          <w:szCs w:val="24"/>
          <w:u w:val="single"/>
        </w:rPr>
      </w:pPr>
    </w:p>
    <w:p w:rsidR="00C600B0" w:rsidRPr="00DA4F5D" w:rsidRDefault="00C600B0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7:PROGRAM TO FIND ODD PALINDROME NUMBERS IN A GIVEN RANGE: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def reverse(n):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sum=0</w:t>
      </w:r>
      <w:r w:rsidRPr="00DA4F5D">
        <w:rPr>
          <w:sz w:val="24"/>
          <w:szCs w:val="24"/>
        </w:rPr>
        <w:tab/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while n: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sum=(sum*10)+n%10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n=(int)(n/10)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return sum</w:t>
      </w:r>
      <w:r w:rsidRPr="00DA4F5D">
        <w:rPr>
          <w:sz w:val="24"/>
          <w:szCs w:val="24"/>
        </w:rPr>
        <w:tab/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def oddpal(n):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a=reverse(n)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if(a==n and n % 2==1):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return 1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else: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return 0</w:t>
      </w:r>
    </w:p>
    <w:p w:rsidR="00C600B0" w:rsidRPr="00DA4F5D" w:rsidRDefault="00C600B0" w:rsidP="00F13E68">
      <w:pPr>
        <w:rPr>
          <w:sz w:val="24"/>
          <w:szCs w:val="24"/>
        </w:rPr>
      </w:pP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a=int(input("Enter the starting number"))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b=int(input("Enter the ending number"))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list1=[]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m=0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print("Displaying odd palindromes")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for i in range(a,(int)(b+1)):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m=oddpal(i)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if(m==1):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list1.append(i)</w:t>
      </w:r>
    </w:p>
    <w:p w:rsidR="00C600B0" w:rsidRPr="00DA4F5D" w:rsidRDefault="00C600B0" w:rsidP="00F13E68">
      <w:pPr>
        <w:rPr>
          <w:sz w:val="24"/>
          <w:szCs w:val="24"/>
        </w:rPr>
      </w:pP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print(list1)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list2=[]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print("Displaying odd numbers")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for i in range(a,(int)(b+1)):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if(i%2==1):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list2.append(i)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print(list2)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print("Displaying only palindrome numbers")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list3=[]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for i in range(a,(int)(b+1)):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a=reverse(i)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if(i==a):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list3.append(i)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print(list3)</w:t>
      </w:r>
    </w:p>
    <w:p w:rsidR="00C600B0" w:rsidRPr="00DA4F5D" w:rsidRDefault="00C600B0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OUTPUT:</w:t>
      </w:r>
    </w:p>
    <w:p w:rsidR="00C600B0" w:rsidRPr="00DA4F5D" w:rsidRDefault="00C600B0" w:rsidP="00F13E68">
      <w:pPr>
        <w:rPr>
          <w:sz w:val="24"/>
          <w:szCs w:val="24"/>
        </w:rPr>
      </w:pPr>
    </w:p>
    <w:p w:rsidR="00C600B0" w:rsidRPr="00DA4F5D" w:rsidRDefault="00C600B0" w:rsidP="00F13E68">
      <w:pPr>
        <w:rPr>
          <w:sz w:val="24"/>
          <w:szCs w:val="24"/>
        </w:rPr>
      </w:pPr>
      <w:r w:rsidRPr="002B06B6">
        <w:rPr>
          <w:noProof/>
          <w:sz w:val="24"/>
          <w:szCs w:val="24"/>
          <w:lang w:val="en-IN" w:eastAsia="en-IN"/>
        </w:rPr>
        <w:pict>
          <v:shape id="Picture 8" o:spid="_x0000_i1031" type="#_x0000_t75" style="width:462.75pt;height:98.25pt;visibility:visible">
            <v:imagedata r:id="rId12" o:title=""/>
          </v:shape>
        </w:pict>
      </w:r>
    </w:p>
    <w:p w:rsidR="00C600B0" w:rsidRPr="00DA4F5D" w:rsidRDefault="00C600B0" w:rsidP="00F13E68">
      <w:pPr>
        <w:tabs>
          <w:tab w:val="left" w:pos="5624"/>
        </w:tabs>
        <w:rPr>
          <w:b/>
          <w:sz w:val="24"/>
          <w:szCs w:val="24"/>
          <w:u w:val="single"/>
        </w:rPr>
      </w:pPr>
      <w:r w:rsidRPr="00DA4F5D">
        <w:rPr>
          <w:sz w:val="24"/>
          <w:szCs w:val="24"/>
        </w:rPr>
        <w:tab/>
      </w:r>
    </w:p>
    <w:p w:rsidR="00C600B0" w:rsidRPr="00DA4F5D" w:rsidRDefault="00C600B0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8:PROGRAM TO FIND PRIME NUMBERS BETWEEN GIVEN RANGE: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import math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def prime(a):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for i in range(2,(int)(math.sqrt(a)+1)):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if ((int)(a%i==0)):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return 0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return 1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a=int(input("Enter the starting number"))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b=int(input("Enter the ending number"))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m=0</w:t>
      </w:r>
    </w:p>
    <w:p w:rsidR="00C600B0" w:rsidRPr="00DA4F5D" w:rsidRDefault="00C600B0" w:rsidP="00F13E68">
      <w:pPr>
        <w:rPr>
          <w:sz w:val="24"/>
          <w:szCs w:val="24"/>
        </w:rPr>
      </w:pP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print("The list is:")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for i in range(a,(b+1)):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m=prime(i)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if m==1: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print(i)</w:t>
      </w:r>
      <w:r w:rsidRPr="00DA4F5D">
        <w:rPr>
          <w:sz w:val="24"/>
          <w:szCs w:val="24"/>
        </w:rPr>
        <w:tab/>
      </w:r>
    </w:p>
    <w:p w:rsidR="00C600B0" w:rsidRPr="00DA4F5D" w:rsidRDefault="00C600B0" w:rsidP="00F13E68">
      <w:pPr>
        <w:rPr>
          <w:sz w:val="24"/>
          <w:szCs w:val="24"/>
        </w:rPr>
      </w:pPr>
    </w:p>
    <w:p w:rsidR="00C600B0" w:rsidRPr="00DA4F5D" w:rsidRDefault="00C600B0" w:rsidP="00F13E68">
      <w:pPr>
        <w:rPr>
          <w:sz w:val="24"/>
          <w:szCs w:val="24"/>
        </w:rPr>
      </w:pPr>
    </w:p>
    <w:p w:rsidR="00C600B0" w:rsidRPr="00DA4F5D" w:rsidRDefault="00C600B0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OUTPUT:</w:t>
      </w:r>
    </w:p>
    <w:p w:rsidR="00C600B0" w:rsidRPr="00DA4F5D" w:rsidRDefault="00C600B0" w:rsidP="00F13E68">
      <w:pPr>
        <w:rPr>
          <w:sz w:val="24"/>
          <w:szCs w:val="24"/>
        </w:rPr>
      </w:pPr>
      <w:r w:rsidRPr="002B06B6">
        <w:rPr>
          <w:noProof/>
          <w:sz w:val="24"/>
          <w:szCs w:val="24"/>
          <w:lang w:val="en-IN" w:eastAsia="en-IN"/>
        </w:rPr>
        <w:pict>
          <v:shape id="Picture 9" o:spid="_x0000_i1032" type="#_x0000_t75" style="width:237pt;height:101.25pt;visibility:visible">
            <v:imagedata r:id="rId13" o:title=""/>
          </v:shape>
        </w:pict>
      </w:r>
    </w:p>
    <w:p w:rsidR="00C600B0" w:rsidRPr="00DA4F5D" w:rsidRDefault="00C600B0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9:PROGRAM TO SEPARATE TAGS USING RE IN THE GIVEN PROGRAM: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import re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p1='[A-Z 0-9]'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p='&lt;.+?&gt;'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s='&lt;text&gt; &lt;sub&gt;PAP&lt;/sub&gt; &lt;abc&gt; &lt;/abc&gt; &lt;date&gt; &lt;dd&gt;30&lt;/dd&gt; &lt;mm&gt;9&lt;/mm&gt; &lt;yy&gt;2013&lt;/yy&gt; &lt;/date&gt; &lt;/text&gt;'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l=s.split(' ')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for i in l: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l1=re.split(p1,i)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for j in l1: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        a=re.search(p,j)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        if a: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                print(a.group()) </w:t>
      </w:r>
      <w:r w:rsidRPr="00DA4F5D">
        <w:rPr>
          <w:sz w:val="24"/>
          <w:szCs w:val="24"/>
        </w:rPr>
        <w:tab/>
      </w:r>
    </w:p>
    <w:p w:rsidR="00C600B0" w:rsidRPr="00DA4F5D" w:rsidRDefault="00C600B0" w:rsidP="00F13E68">
      <w:pPr>
        <w:rPr>
          <w:sz w:val="24"/>
          <w:szCs w:val="24"/>
        </w:rPr>
      </w:pPr>
    </w:p>
    <w:p w:rsidR="00C600B0" w:rsidRPr="00DA4F5D" w:rsidRDefault="00C600B0" w:rsidP="00F13E68">
      <w:pPr>
        <w:rPr>
          <w:sz w:val="24"/>
          <w:szCs w:val="24"/>
        </w:rPr>
      </w:pPr>
    </w:p>
    <w:p w:rsidR="00C600B0" w:rsidRPr="00DA4F5D" w:rsidRDefault="00C600B0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OUTPUT:</w:t>
      </w:r>
    </w:p>
    <w:p w:rsidR="00C600B0" w:rsidRPr="00DA4F5D" w:rsidRDefault="00C600B0" w:rsidP="00F13E68">
      <w:pPr>
        <w:rPr>
          <w:sz w:val="24"/>
          <w:szCs w:val="24"/>
        </w:rPr>
      </w:pPr>
      <w:r w:rsidRPr="002B06B6">
        <w:rPr>
          <w:noProof/>
          <w:sz w:val="24"/>
          <w:szCs w:val="24"/>
          <w:lang w:val="en-IN" w:eastAsia="en-IN"/>
        </w:rPr>
        <w:pict>
          <v:shape id="Picture 11" o:spid="_x0000_i1033" type="#_x0000_t75" style="width:192.75pt;height:145.5pt;visibility:visible">
            <v:imagedata r:id="rId14" o:title=""/>
          </v:shape>
        </w:pict>
      </w:r>
    </w:p>
    <w:p w:rsidR="00C600B0" w:rsidRPr="00DA4F5D" w:rsidRDefault="00C600B0" w:rsidP="00F13E68">
      <w:pPr>
        <w:ind w:firstLine="720"/>
        <w:rPr>
          <w:b/>
          <w:sz w:val="24"/>
          <w:szCs w:val="24"/>
          <w:u w:val="single"/>
        </w:rPr>
      </w:pPr>
    </w:p>
    <w:p w:rsidR="00C600B0" w:rsidRPr="00DA4F5D" w:rsidRDefault="00C600B0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10:PROGRAM TO FIND THE SUM OF THE FOLLOWING FORM:</w:t>
      </w:r>
    </w:p>
    <w:p w:rsidR="00C600B0" w:rsidRPr="00DA4F5D" w:rsidRDefault="00C600B0" w:rsidP="00F13E68">
      <w:pPr>
        <w:rPr>
          <w:sz w:val="24"/>
          <w:szCs w:val="24"/>
        </w:rPr>
      </w:pP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m=input("enter number:\n")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h=range(1,m+1)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b='='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for i in range(m):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a=''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for j in range(i+1):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s=str(h[j])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a=a+s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sum=(str.join("+",a))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print(sum+b+str(eval(sum)))</w:t>
      </w:r>
    </w:p>
    <w:p w:rsidR="00C600B0" w:rsidRPr="00DA4F5D" w:rsidRDefault="00C600B0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OUTPUT:</w:t>
      </w:r>
    </w:p>
    <w:p w:rsidR="00C600B0" w:rsidRPr="00DA4F5D" w:rsidRDefault="00C600B0" w:rsidP="00F13E68">
      <w:pPr>
        <w:rPr>
          <w:sz w:val="24"/>
          <w:szCs w:val="24"/>
        </w:rPr>
      </w:pPr>
      <w:r w:rsidRPr="002B06B6">
        <w:rPr>
          <w:noProof/>
          <w:sz w:val="24"/>
          <w:szCs w:val="24"/>
          <w:lang w:val="en-IN" w:eastAsia="en-IN"/>
        </w:rPr>
        <w:pict>
          <v:shape id="Picture 13" o:spid="_x0000_i1034" type="#_x0000_t75" style="width:161.25pt;height:109.5pt;visibility:visible">
            <v:imagedata r:id="rId15" o:title=""/>
          </v:shape>
        </w:pict>
      </w:r>
    </w:p>
    <w:p w:rsidR="00C600B0" w:rsidRPr="00DA4F5D" w:rsidRDefault="00C600B0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11:PROGRAMS ON REGULAR EXPRESSIONS: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import re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sub='dear'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pat='[aeiou]'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m=re.search(pat,sub)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if m: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print("matched :",m.group())</w:t>
      </w:r>
    </w:p>
    <w:p w:rsidR="00C600B0" w:rsidRPr="00DA4F5D" w:rsidRDefault="00C600B0" w:rsidP="00F13E68">
      <w:pPr>
        <w:rPr>
          <w:sz w:val="24"/>
          <w:szCs w:val="24"/>
        </w:rPr>
      </w:pP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def mymatch(subjects,pat):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print("pattern:",pat)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for sub in subjects: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        m=re.search(pat,sub)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        if m: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                print(sub, ":",m.group())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        print('-'*40)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subjects=['0','9','5','.','-']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pat='[0-9]'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mymatch(subjects,pat)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subjects=['ab*d','abcd','abbbbd']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pat='ab*d'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mymatch(subjects,pat)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subjects=['cat','caat','at']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pat='c.t'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mymatch(subjects,pat)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subjects=['cat','caat','at']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pat='c\.t'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mymatch(subjects,pat)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subjects=['cat','caat','at']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pat='c[:]t'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mymatch(subjects,pat) 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subjects=['cat','caat','at']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pat='cat'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mymatch(subjects,pat) 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subjects=['cat','caat','at']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pat='c[a]t' 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mymatch(subjects,pat)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subjects=['cat','caat','at']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pat='[cat]'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mymatch(subjects,pat)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subjects=['ab','hjghaaabaafg']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pat='a.*?b'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mymatch(subjects,pat)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subjects=['gfhghab','hjghaaabfdgdgbbb']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pat='a.*b'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mymatch(subjects,pat)</w:t>
      </w:r>
    </w:p>
    <w:p w:rsidR="00C600B0" w:rsidRPr="00DA4F5D" w:rsidRDefault="00C600B0" w:rsidP="00F13E68">
      <w:pPr>
        <w:rPr>
          <w:sz w:val="24"/>
          <w:szCs w:val="24"/>
        </w:rPr>
      </w:pPr>
    </w:p>
    <w:p w:rsidR="00C600B0" w:rsidRPr="00DA4F5D" w:rsidRDefault="00C600B0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OUTPUT:</w:t>
      </w:r>
    </w:p>
    <w:p w:rsidR="00C600B0" w:rsidRPr="00DA4F5D" w:rsidRDefault="00C600B0" w:rsidP="00F13E68">
      <w:pPr>
        <w:rPr>
          <w:sz w:val="24"/>
          <w:szCs w:val="24"/>
        </w:rPr>
      </w:pPr>
      <w:r w:rsidRPr="002B06B6">
        <w:rPr>
          <w:noProof/>
          <w:sz w:val="24"/>
          <w:szCs w:val="24"/>
          <w:lang w:val="en-IN" w:eastAsia="en-IN"/>
        </w:rPr>
        <w:pict>
          <v:shape id="Picture 15" o:spid="_x0000_i1035" type="#_x0000_t75" style="width:294.75pt;height:500.25pt;visibility:visible">
            <v:imagedata r:id="rId16" o:title=""/>
          </v:shape>
        </w:pict>
      </w:r>
    </w:p>
    <w:p w:rsidR="00C600B0" w:rsidRPr="00DA4F5D" w:rsidRDefault="00C600B0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 xml:space="preserve">12:PROGRAM TO FIND </w:t>
      </w:r>
      <w:smartTag w:uri="urn:schemas-microsoft-com:office:smarttags" w:element="place">
        <w:r w:rsidRPr="00DA4F5D">
          <w:rPr>
            <w:b/>
            <w:sz w:val="24"/>
            <w:szCs w:val="24"/>
            <w:u w:val="single"/>
          </w:rPr>
          <w:t>UNION</w:t>
        </w:r>
      </w:smartTag>
      <w:r w:rsidRPr="00DA4F5D">
        <w:rPr>
          <w:b/>
          <w:sz w:val="24"/>
          <w:szCs w:val="24"/>
          <w:u w:val="single"/>
        </w:rPr>
        <w:t xml:space="preserve"> ,INTERSECTION OF GIVEN LIST: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n1=input("enter list 1 range\n")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i=1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j=1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a=[]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b=[]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while(i&lt;=n1):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num=input("numbr:")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a.append(num)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i+=1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 "the list 1 :"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 a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n2=input("enter list 2 range\n")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while(j&lt;=n2):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num=input("numbr:")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b.append(num)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j+=1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 "the list 2 :"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 b</w:t>
      </w:r>
    </w:p>
    <w:p w:rsidR="00C600B0" w:rsidRPr="00DA4F5D" w:rsidRDefault="00C600B0" w:rsidP="00F13E68">
      <w:pPr>
        <w:rPr>
          <w:sz w:val="24"/>
          <w:szCs w:val="24"/>
        </w:rPr>
      </w:pPr>
    </w:p>
    <w:p w:rsidR="00C600B0" w:rsidRPr="00DA4F5D" w:rsidRDefault="00C600B0" w:rsidP="00F13E68">
      <w:pPr>
        <w:rPr>
          <w:sz w:val="24"/>
          <w:szCs w:val="24"/>
        </w:rPr>
      </w:pP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def intersect(a, b):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return list(set(a) &amp; set(b))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print("the two lists are\n")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print(a)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print("\n")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print(b)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print("\n the intersected elements are")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 intersect(a, b)</w:t>
      </w:r>
    </w:p>
    <w:p w:rsidR="00C600B0" w:rsidRPr="00DA4F5D" w:rsidRDefault="00C600B0" w:rsidP="00F13E68">
      <w:pPr>
        <w:rPr>
          <w:sz w:val="24"/>
          <w:szCs w:val="24"/>
        </w:rPr>
      </w:pP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def union(a,b):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return list(set(a) | set(b))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print("\n union is ")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 union(a,b)</w:t>
      </w:r>
    </w:p>
    <w:p w:rsidR="00C600B0" w:rsidRPr="00DA4F5D" w:rsidRDefault="00C600B0" w:rsidP="00F13E68">
      <w:pPr>
        <w:rPr>
          <w:sz w:val="24"/>
          <w:szCs w:val="24"/>
        </w:rPr>
      </w:pPr>
    </w:p>
    <w:p w:rsidR="00C600B0" w:rsidRPr="00DA4F5D" w:rsidRDefault="00C600B0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OUTPUT:</w:t>
      </w:r>
    </w:p>
    <w:p w:rsidR="00C600B0" w:rsidRPr="00DA4F5D" w:rsidRDefault="00C600B0" w:rsidP="00F13E68">
      <w:pPr>
        <w:rPr>
          <w:sz w:val="24"/>
          <w:szCs w:val="24"/>
        </w:rPr>
      </w:pPr>
      <w:r w:rsidRPr="002B06B6">
        <w:rPr>
          <w:noProof/>
          <w:sz w:val="24"/>
          <w:szCs w:val="24"/>
          <w:lang w:val="en-IN" w:eastAsia="en-IN"/>
        </w:rPr>
        <w:pict>
          <v:shape id="Picture 16" o:spid="_x0000_i1036" type="#_x0000_t75" style="width:258pt;height:270.75pt;visibility:visible">
            <v:imagedata r:id="rId17" o:title=""/>
          </v:shape>
        </w:pict>
      </w:r>
    </w:p>
    <w:p w:rsidR="00C600B0" w:rsidRPr="00DA4F5D" w:rsidRDefault="00C600B0" w:rsidP="00F13E68">
      <w:pPr>
        <w:ind w:firstLine="720"/>
        <w:rPr>
          <w:sz w:val="24"/>
          <w:szCs w:val="24"/>
        </w:rPr>
      </w:pPr>
    </w:p>
    <w:p w:rsidR="00C600B0" w:rsidRPr="00DA4F5D" w:rsidRDefault="00C600B0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13:PROGRAM TO FIND BIGGEST FILE IN THE DIRECTORY: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import glob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import os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a=list(filter(os.path.isfile,glob.glob("*")))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print("the files in the directory are:\n");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print(a)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i=0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j=1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b=[]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for i in range(0,5):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big=a[i]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for j in range(len(a[i])):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        if(os.path.getsize(a[j])&gt;big):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                big=a[j]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b.append(big)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a.remove(big)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print("\n the biggest 5  files are:\n")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print(b)</w:t>
      </w:r>
    </w:p>
    <w:p w:rsidR="00C600B0" w:rsidRPr="00DA4F5D" w:rsidRDefault="00C600B0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OUTPUT:</w:t>
      </w:r>
    </w:p>
    <w:p w:rsidR="00C600B0" w:rsidRPr="00DA4F5D" w:rsidRDefault="00C600B0" w:rsidP="00F13E68">
      <w:pPr>
        <w:rPr>
          <w:sz w:val="24"/>
          <w:szCs w:val="24"/>
        </w:rPr>
      </w:pPr>
      <w:r w:rsidRPr="002B06B6">
        <w:rPr>
          <w:noProof/>
          <w:sz w:val="24"/>
          <w:szCs w:val="24"/>
          <w:lang w:val="en-IN" w:eastAsia="en-IN"/>
        </w:rPr>
        <w:pict>
          <v:shape id="Picture 17" o:spid="_x0000_i1037" type="#_x0000_t75" style="width:464.25pt;height:183pt;visibility:visible">
            <v:imagedata r:id="rId18" o:title=""/>
          </v:shape>
        </w:pict>
      </w:r>
    </w:p>
    <w:p w:rsidR="00C600B0" w:rsidRPr="00DA4F5D" w:rsidRDefault="00C600B0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14:PROGRAM TO GENERATE THE FOLLOWING PASCAL TRIANGLE: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n=input("enter the value of n")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for i in range(n):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value=1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plist=[value]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for j in range(i):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        value=value*(i-j)*1/(j+1)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        plist.append(int(value))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print("{:^40s}".format(plist))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 ("done")</w:t>
      </w:r>
    </w:p>
    <w:p w:rsidR="00C600B0" w:rsidRPr="00DA4F5D" w:rsidRDefault="00C600B0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OUTPUT:</w:t>
      </w:r>
    </w:p>
    <w:p w:rsidR="00C600B0" w:rsidRPr="00DA4F5D" w:rsidRDefault="00C600B0" w:rsidP="00F13E68">
      <w:pPr>
        <w:rPr>
          <w:sz w:val="24"/>
          <w:szCs w:val="24"/>
        </w:rPr>
      </w:pPr>
      <w:r w:rsidRPr="002B06B6">
        <w:rPr>
          <w:noProof/>
          <w:sz w:val="24"/>
          <w:szCs w:val="24"/>
          <w:lang w:val="en-IN" w:eastAsia="en-IN"/>
        </w:rPr>
        <w:pict>
          <v:shape id="Picture 18" o:spid="_x0000_i1038" type="#_x0000_t75" style="width:185.25pt;height:82.5pt;visibility:visible">
            <v:imagedata r:id="rId19" o:title=""/>
          </v:shape>
        </w:pict>
      </w:r>
    </w:p>
    <w:p w:rsidR="00C600B0" w:rsidRPr="00DA4F5D" w:rsidRDefault="00C600B0" w:rsidP="00F13E68">
      <w:pPr>
        <w:tabs>
          <w:tab w:val="left" w:pos="3270"/>
        </w:tabs>
        <w:rPr>
          <w:sz w:val="24"/>
          <w:szCs w:val="24"/>
        </w:rPr>
      </w:pPr>
      <w:r w:rsidRPr="00DA4F5D">
        <w:rPr>
          <w:sz w:val="24"/>
          <w:szCs w:val="24"/>
        </w:rPr>
        <w:tab/>
      </w:r>
    </w:p>
    <w:p w:rsidR="00C600B0" w:rsidRPr="00DA4F5D" w:rsidRDefault="00C600B0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15:PROGRAM  TO COUNT THE OCCURRENCE OF NUMBERS IN A LIST: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from collections import Counter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a=[]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n=input("Enter the range of the list")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i=1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while (i&lt;=n):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num=input("Number : ")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a.append(num)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i+=1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 "The list :"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 a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 "Dictionary :"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c = Counter(a)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 c</w:t>
      </w:r>
    </w:p>
    <w:p w:rsidR="00C600B0" w:rsidRPr="00DA4F5D" w:rsidRDefault="00C600B0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OUTPUT:</w:t>
      </w:r>
    </w:p>
    <w:p w:rsidR="00C600B0" w:rsidRPr="00DA4F5D" w:rsidRDefault="00C600B0" w:rsidP="00F13E68">
      <w:pPr>
        <w:rPr>
          <w:sz w:val="24"/>
          <w:szCs w:val="24"/>
        </w:rPr>
      </w:pPr>
      <w:r w:rsidRPr="002B06B6">
        <w:rPr>
          <w:noProof/>
          <w:sz w:val="24"/>
          <w:szCs w:val="24"/>
          <w:lang w:val="en-IN" w:eastAsia="en-IN"/>
        </w:rPr>
        <w:pict>
          <v:shape id="Picture 20" o:spid="_x0000_i1039" type="#_x0000_t75" style="width:191.25pt;height:113.25pt;visibility:visible">
            <v:imagedata r:id="rId20" o:title=""/>
          </v:shape>
        </w:pict>
      </w:r>
    </w:p>
    <w:p w:rsidR="00C600B0" w:rsidRPr="00DA4F5D" w:rsidRDefault="00C600B0" w:rsidP="00F13E68">
      <w:pPr>
        <w:rPr>
          <w:b/>
          <w:sz w:val="24"/>
          <w:szCs w:val="24"/>
          <w:u w:val="single"/>
        </w:rPr>
      </w:pPr>
    </w:p>
    <w:p w:rsidR="00C600B0" w:rsidRPr="00DA4F5D" w:rsidRDefault="00C600B0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16:PROGRAM TO FIND THE BIGGEST FILE IN THE DIRECTORY: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import glob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import os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l=list(filter(os.path.isfile,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glob.glob("*")))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print(l)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n=[]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for i in range(0,5):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big=l[0]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for j in l: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        if os.path.getsize(big)&lt;os.path.getsize(j):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                big=j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n.append(big)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l.remove(big)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print()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print("Sorted list of the Files")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for i in n: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print(i+"\t:\t"+str(os.path.getsize(i))+"b")</w:t>
      </w:r>
    </w:p>
    <w:p w:rsidR="00C600B0" w:rsidRPr="00DA4F5D" w:rsidRDefault="00C600B0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OUTPUT:</w:t>
      </w:r>
    </w:p>
    <w:p w:rsidR="00C600B0" w:rsidRPr="00DA4F5D" w:rsidRDefault="00C600B0" w:rsidP="00F13E68">
      <w:pPr>
        <w:rPr>
          <w:sz w:val="24"/>
          <w:szCs w:val="24"/>
        </w:rPr>
      </w:pPr>
      <w:r w:rsidRPr="002B06B6">
        <w:rPr>
          <w:noProof/>
          <w:sz w:val="24"/>
          <w:szCs w:val="24"/>
          <w:lang w:val="en-IN" w:eastAsia="en-IN"/>
        </w:rPr>
        <w:pict>
          <v:shape id="Picture 6" o:spid="_x0000_i1040" type="#_x0000_t75" style="width:466.5pt;height:213.75pt;visibility:visible">
            <v:imagedata r:id="rId21" o:title=""/>
          </v:shape>
        </w:pict>
      </w:r>
    </w:p>
    <w:p w:rsidR="00C600B0" w:rsidRPr="00DA4F5D" w:rsidRDefault="00C600B0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16: PROGRAM TO CHECK WHETHER GIVEN CHARACTER OCCURS AGAIN IN THE STRING.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import re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sub=input("Enter the string")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pat=input("Enter character")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m=re.findall(pat,sub)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if len(m)&gt;=2: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print("Character occurs more then once")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elif len(m)==1: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print("Character occurs only once")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else: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print("Character not found")</w:t>
      </w:r>
    </w:p>
    <w:p w:rsidR="00C600B0" w:rsidRPr="00DA4F5D" w:rsidRDefault="00C600B0" w:rsidP="00F13E68">
      <w:pPr>
        <w:rPr>
          <w:sz w:val="24"/>
          <w:szCs w:val="24"/>
        </w:rPr>
      </w:pPr>
    </w:p>
    <w:p w:rsidR="00C600B0" w:rsidRPr="00DA4F5D" w:rsidRDefault="00C600B0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OUTPUT:</w:t>
      </w:r>
    </w:p>
    <w:p w:rsidR="00C600B0" w:rsidRPr="00DA4F5D" w:rsidRDefault="00C600B0" w:rsidP="00F13E68">
      <w:pPr>
        <w:rPr>
          <w:sz w:val="24"/>
          <w:szCs w:val="24"/>
        </w:rPr>
      </w:pPr>
      <w:r w:rsidRPr="002B06B6">
        <w:rPr>
          <w:noProof/>
          <w:sz w:val="24"/>
          <w:szCs w:val="24"/>
          <w:lang w:val="en-IN" w:eastAsia="en-IN"/>
        </w:rPr>
        <w:pict>
          <v:shape id="Picture 10" o:spid="_x0000_i1041" type="#_x0000_t75" style="width:444.75pt;height:113.25pt;visibility:visible">
            <v:imagedata r:id="rId22" o:title=""/>
          </v:shape>
        </w:pict>
      </w:r>
      <w:r w:rsidRPr="00DA4F5D">
        <w:rPr>
          <w:sz w:val="24"/>
          <w:szCs w:val="24"/>
        </w:rPr>
        <w:t xml:space="preserve">  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</w:t>
      </w:r>
    </w:p>
    <w:p w:rsidR="00C600B0" w:rsidRPr="00DA4F5D" w:rsidRDefault="00C600B0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17:PROGRAM TO FIND # OF OCCURENCES OF KEYWORDS IF DO THEN ENDDO ENDIF.</w:t>
      </w:r>
    </w:p>
    <w:p w:rsidR="00C600B0" w:rsidRPr="00DA4F5D" w:rsidRDefault="00C600B0" w:rsidP="00F13E68">
      <w:pPr>
        <w:rPr>
          <w:sz w:val="24"/>
          <w:szCs w:val="24"/>
        </w:rPr>
      </w:pP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import re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p1="IF|DO|ENDDO|THEN|ENDIF"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s="IF x&lt;8 IF ENDDO x square ENDDO THEN x+8 ENDIF"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l=s.split(" ")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for i in l: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a=re.search(p1,i)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if(a):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  print(a.group())</w:t>
      </w:r>
    </w:p>
    <w:p w:rsidR="00C600B0" w:rsidRPr="00DA4F5D" w:rsidRDefault="00C600B0" w:rsidP="00F13E68">
      <w:pPr>
        <w:rPr>
          <w:sz w:val="24"/>
          <w:szCs w:val="24"/>
        </w:rPr>
      </w:pPr>
    </w:p>
    <w:p w:rsidR="00C600B0" w:rsidRPr="00DA4F5D" w:rsidRDefault="00C600B0" w:rsidP="00F13E68">
      <w:pPr>
        <w:rPr>
          <w:sz w:val="24"/>
          <w:szCs w:val="24"/>
        </w:rPr>
      </w:pP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import re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regex=(r'IF|DO|ENDDO|THEN|ENDIF')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rc=re.compile(regex)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dict={}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dict['IF']=0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dict['DO']=0</w:t>
      </w:r>
      <w:r w:rsidRPr="00DA4F5D">
        <w:rPr>
          <w:sz w:val="24"/>
          <w:szCs w:val="24"/>
        </w:rPr>
        <w:tab/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dict['THEN']=0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dict['ENDDO']=0</w:t>
      </w:r>
      <w:r w:rsidRPr="00DA4F5D">
        <w:rPr>
          <w:sz w:val="24"/>
          <w:szCs w:val="24"/>
        </w:rPr>
        <w:tab/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dict['ENDIF']=0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string=''' IF x&lt;8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IF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ENDDO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 x square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ENDDO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THEN x+8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ENDIF'''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for i in rc.findall(string):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if i=='IF':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a=dict[i]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a+=1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dict[i]=a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elif i=='DO':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a=dict[i]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a+=1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dict[i]=a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elif i=='THEN':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a=dict[i]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a+=1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dict[i]=a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elif i=='ENDDO':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a=dict[i]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a+=1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dict[i]=a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elif i=='ENDIF':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a=dict[i]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a+=1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dict[i]=a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print(dict)</w:t>
      </w:r>
    </w:p>
    <w:p w:rsidR="00C600B0" w:rsidRPr="00DA4F5D" w:rsidRDefault="00C600B0" w:rsidP="00F13E68">
      <w:pPr>
        <w:rPr>
          <w:sz w:val="24"/>
          <w:szCs w:val="24"/>
        </w:rPr>
      </w:pPr>
    </w:p>
    <w:p w:rsidR="00C600B0" w:rsidRPr="00DA4F5D" w:rsidRDefault="00C600B0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OUTPUT:</w:t>
      </w:r>
    </w:p>
    <w:p w:rsidR="00C600B0" w:rsidRPr="00DA4F5D" w:rsidRDefault="00C600B0" w:rsidP="00F13E68">
      <w:pPr>
        <w:rPr>
          <w:sz w:val="24"/>
          <w:szCs w:val="24"/>
        </w:rPr>
      </w:pPr>
      <w:r w:rsidRPr="002B06B6">
        <w:rPr>
          <w:noProof/>
          <w:sz w:val="24"/>
          <w:szCs w:val="24"/>
          <w:lang w:val="en-IN" w:eastAsia="en-IN"/>
        </w:rPr>
        <w:pict>
          <v:shape id="Picture 12" o:spid="_x0000_i1042" type="#_x0000_t75" style="width:452.25pt;height:75pt;visibility:visible">
            <v:imagedata r:id="rId23" o:title=""/>
          </v:shape>
        </w:pict>
      </w:r>
    </w:p>
    <w:p w:rsidR="00C600B0" w:rsidRPr="00DA4F5D" w:rsidRDefault="00C600B0" w:rsidP="00F13E68">
      <w:pPr>
        <w:rPr>
          <w:sz w:val="24"/>
          <w:szCs w:val="24"/>
        </w:rPr>
      </w:pPr>
    </w:p>
    <w:p w:rsidR="00C600B0" w:rsidRPr="00DA4F5D" w:rsidRDefault="00C600B0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</w:rPr>
        <w:t>18:</w:t>
      </w:r>
      <w:r w:rsidRPr="00DA4F5D">
        <w:rPr>
          <w:b/>
          <w:sz w:val="24"/>
          <w:szCs w:val="24"/>
          <w:u w:val="single"/>
        </w:rPr>
        <w:t>PROGRAM TO TOKENIZE THE FOLLOWING AS FOLLOWS.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a---b-&gt;(a,ID) (--,op) (-,op) (b,ID)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a&lt;&lt;b-&gt;(a,ID) (&lt;&lt;,op) (b,ID)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a&lt;b-c-&gt;(a, ID) (&lt;,op) (b,ID) (-,op) (c,ID)</w:t>
      </w:r>
    </w:p>
    <w:p w:rsidR="00C600B0" w:rsidRPr="00DA4F5D" w:rsidRDefault="00C600B0" w:rsidP="00F13E68">
      <w:pPr>
        <w:rPr>
          <w:sz w:val="24"/>
          <w:szCs w:val="24"/>
        </w:rPr>
      </w:pP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import re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r1=(r'[a-z]---[a-z]')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r2=(r'[a-z]&lt;&lt;[a-z]')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r3=(r'[a-z]&lt;[a-z]-[a-z]')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string='''a---b\na&lt;&lt;&lt;b\na&lt;b-c'''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print(string)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rc1=re.compile(r1)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rc2=re.compile(r2)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rc3=re.compile(r3)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print("a--b")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for i in rc1.findall(string):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print(i[0],'ID')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print(i[1]+i[2],'OP')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print(i[3],'OP')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print(i[4],'ID')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print("a&lt;&lt;b")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for i in rc2.findall(string):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print(i[0],'ID')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print(i[1]+i[2],'OP')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print(i[3],'ID')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print("a&lt;b-c")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for i in rc3.findall(string):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print(i[0],'ID')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print(i[1],'OP')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print(i[2],'ID')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print(i[3],'OP')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print(i[4],'ID')</w:t>
      </w:r>
    </w:p>
    <w:p w:rsidR="00C600B0" w:rsidRPr="00DA4F5D" w:rsidRDefault="00C600B0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OUTPUT:</w:t>
      </w:r>
    </w:p>
    <w:p w:rsidR="00C600B0" w:rsidRPr="00DA4F5D" w:rsidRDefault="00C600B0" w:rsidP="00F13E68">
      <w:pPr>
        <w:rPr>
          <w:sz w:val="24"/>
          <w:szCs w:val="24"/>
        </w:rPr>
      </w:pPr>
      <w:r w:rsidRPr="002B06B6">
        <w:rPr>
          <w:noProof/>
          <w:sz w:val="24"/>
          <w:szCs w:val="24"/>
          <w:lang w:val="en-IN" w:eastAsia="en-IN"/>
        </w:rPr>
        <w:pict>
          <v:shape id="Picture 14" o:spid="_x0000_i1043" type="#_x0000_t75" style="width:453pt;height:144.75pt;visibility:visible">
            <v:imagedata r:id="rId24" o:title=""/>
          </v:shape>
        </w:pict>
      </w:r>
      <w:r w:rsidRPr="00DA4F5D">
        <w:rPr>
          <w:sz w:val="24"/>
          <w:szCs w:val="24"/>
        </w:rPr>
        <w:t xml:space="preserve">     </w:t>
      </w:r>
    </w:p>
    <w:p w:rsidR="00C600B0" w:rsidRPr="00DA4F5D" w:rsidRDefault="00C600B0" w:rsidP="00F13E68">
      <w:pPr>
        <w:rPr>
          <w:b/>
          <w:sz w:val="24"/>
          <w:szCs w:val="24"/>
          <w:u w:val="single"/>
        </w:rPr>
      </w:pPr>
    </w:p>
    <w:p w:rsidR="00C600B0" w:rsidRPr="00DA4F5D" w:rsidRDefault="00C600B0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19:PROGRAM WHICH GETS NUMBER OF STRINGS USING VARIABLE NUMBER OF ARGUMENTS &amp; RETURNS A LIST OF STRINGS WHICH ARE PALINDROMES.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def reversenumber(n,partial=0):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if n==0: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return partial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return reversenumber(n/10,partial*10+n%10)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trial=int(input("Enter the number"))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if reversenumber(trial)==trial: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print("Its a palindrome!!")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else: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print("Is not a palindrome")</w:t>
      </w:r>
    </w:p>
    <w:p w:rsidR="00C600B0" w:rsidRPr="00DA4F5D" w:rsidRDefault="00C600B0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OUTPUT:</w:t>
      </w:r>
    </w:p>
    <w:p w:rsidR="00C600B0" w:rsidRPr="00DA4F5D" w:rsidRDefault="00C600B0" w:rsidP="00F13E68">
      <w:pPr>
        <w:rPr>
          <w:sz w:val="24"/>
          <w:szCs w:val="24"/>
        </w:rPr>
      </w:pPr>
      <w:r w:rsidRPr="002B06B6">
        <w:rPr>
          <w:noProof/>
          <w:sz w:val="24"/>
          <w:szCs w:val="24"/>
          <w:lang w:val="en-IN" w:eastAsia="en-IN"/>
        </w:rPr>
        <w:pict>
          <v:shape id="Picture 19" o:spid="_x0000_i1044" type="#_x0000_t75" style="width:452.25pt;height:66.75pt;visibility:visible">
            <v:imagedata r:id="rId25" o:title=""/>
          </v:shape>
        </w:pict>
      </w:r>
    </w:p>
    <w:p w:rsidR="00C600B0" w:rsidRPr="00DA4F5D" w:rsidRDefault="00C600B0" w:rsidP="00F13E68">
      <w:pPr>
        <w:rPr>
          <w:sz w:val="24"/>
          <w:szCs w:val="24"/>
        </w:rPr>
      </w:pPr>
    </w:p>
    <w:p w:rsidR="00C600B0" w:rsidRPr="00DA4F5D" w:rsidRDefault="00C600B0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20: PROGRAM TO FIND THE FIVE BIGGEST FILES IN THE CURRENT DIRECTORY STORE THE RESULT IN A  LIST AND SORT THE LIST USING: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MAP, FILTER &amp; GLOB MODULES</w:t>
      </w:r>
    </w:p>
    <w:p w:rsidR="00C600B0" w:rsidRPr="00DA4F5D" w:rsidRDefault="00C600B0" w:rsidP="00F13E68">
      <w:pPr>
        <w:rPr>
          <w:sz w:val="24"/>
          <w:szCs w:val="24"/>
        </w:rPr>
      </w:pP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import os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import glob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os.chdir("/New folder")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filedict=dict()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for files in glob.glob("*"):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filedict[files]=os.path.getsize(files)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sf=(sorted(filedict.items(),key=lambda y:y[1],reverse=True))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for i in range(5):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print(sf[i])</w:t>
      </w:r>
    </w:p>
    <w:p w:rsidR="00C600B0" w:rsidRPr="00DA4F5D" w:rsidRDefault="00C600B0" w:rsidP="00F13E68">
      <w:pPr>
        <w:rPr>
          <w:sz w:val="24"/>
          <w:szCs w:val="24"/>
        </w:rPr>
      </w:pPr>
    </w:p>
    <w:p w:rsidR="00C600B0" w:rsidRPr="00DA4F5D" w:rsidRDefault="00C600B0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OUTPUT:</w:t>
      </w:r>
    </w:p>
    <w:p w:rsidR="00C600B0" w:rsidRPr="00DA4F5D" w:rsidRDefault="00C600B0" w:rsidP="00F13E68">
      <w:pPr>
        <w:rPr>
          <w:sz w:val="24"/>
          <w:szCs w:val="24"/>
        </w:rPr>
      </w:pPr>
      <w:r w:rsidRPr="002B06B6">
        <w:rPr>
          <w:noProof/>
          <w:sz w:val="24"/>
          <w:szCs w:val="24"/>
          <w:lang w:val="en-IN" w:eastAsia="en-IN"/>
        </w:rPr>
        <w:pict>
          <v:shape id="Picture 21" o:spid="_x0000_i1045" type="#_x0000_t75" style="width:465pt;height:59.25pt;visibility:visible">
            <v:imagedata r:id="rId26" o:title=""/>
          </v:shape>
        </w:pict>
      </w:r>
    </w:p>
    <w:p w:rsidR="00C600B0" w:rsidRPr="00DA4F5D" w:rsidRDefault="00C600B0" w:rsidP="00F13E68">
      <w:pPr>
        <w:rPr>
          <w:sz w:val="24"/>
          <w:szCs w:val="24"/>
        </w:rPr>
      </w:pPr>
    </w:p>
    <w:p w:rsidR="00C600B0" w:rsidRPr="00DA4F5D" w:rsidRDefault="00C600B0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21:PROGRAM TO SUM THE ELEMENTS OF AN ARRAY USING THREADS.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import threading 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a=[1,2,3,4,5,6,7,8,9,10,11,12,13,14,15,16]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j=0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k=4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sum1=0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class mythread(threading.Thread):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def __init__(self,low,high):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threading.Thread.__init__(self)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self.low=low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self.high=high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self.total=0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def run(self):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for i in range(self.low,self.high):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self.total+=a[i]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for i in range(4):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thread=mythread(j,k)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thread.start()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thread.join()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sum1+=thread.total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print("Thread",i,":",thread.total)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j=k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</w:r>
      <w:r w:rsidRPr="00DA4F5D">
        <w:rPr>
          <w:sz w:val="24"/>
          <w:szCs w:val="24"/>
        </w:rPr>
        <w:tab/>
        <w:t>k=k+4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print("sum:",sum1)</w:t>
      </w:r>
    </w:p>
    <w:p w:rsidR="00C600B0" w:rsidRPr="00DA4F5D" w:rsidRDefault="00C600B0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OUTPUT:</w:t>
      </w:r>
    </w:p>
    <w:p w:rsidR="00C600B0" w:rsidRPr="00DA4F5D" w:rsidRDefault="00C600B0" w:rsidP="00F13E68">
      <w:pPr>
        <w:rPr>
          <w:sz w:val="24"/>
          <w:szCs w:val="24"/>
        </w:rPr>
      </w:pPr>
      <w:r w:rsidRPr="002B06B6">
        <w:rPr>
          <w:noProof/>
          <w:sz w:val="24"/>
          <w:szCs w:val="24"/>
          <w:lang w:val="en-IN" w:eastAsia="en-IN"/>
        </w:rPr>
        <w:pict>
          <v:shape id="Picture 22" o:spid="_x0000_i1046" type="#_x0000_t75" style="width:451.5pt;height:55.5pt;visibility:visible">
            <v:imagedata r:id="rId27" o:title=""/>
          </v:shape>
        </w:pict>
      </w:r>
    </w:p>
    <w:p w:rsidR="00C600B0" w:rsidRPr="00DA4F5D" w:rsidRDefault="00C600B0" w:rsidP="00F13E68">
      <w:pPr>
        <w:rPr>
          <w:sz w:val="24"/>
          <w:szCs w:val="24"/>
        </w:rPr>
      </w:pPr>
    </w:p>
    <w:p w:rsidR="00C600B0" w:rsidRPr="00DA4F5D" w:rsidRDefault="00C600B0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22:PROGRAM TO ADD,DELETE CITIES :</w:t>
      </w:r>
    </w:p>
    <w:p w:rsidR="00C600B0" w:rsidRPr="003462BC" w:rsidRDefault="00C600B0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>class city:</w:t>
      </w:r>
    </w:p>
    <w:p w:rsidR="00C600B0" w:rsidRPr="003462BC" w:rsidRDefault="00C600B0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</w:p>
    <w:p w:rsidR="00C600B0" w:rsidRPr="003462BC" w:rsidRDefault="00C600B0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  <w:t xml:space="preserve">def __init__(self,name):         </w:t>
      </w:r>
    </w:p>
    <w:p w:rsidR="00C600B0" w:rsidRPr="003462BC" w:rsidRDefault="00C600B0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  <w:r w:rsidRPr="003462BC">
        <w:rPr>
          <w:sz w:val="24"/>
          <w:szCs w:val="24"/>
        </w:rPr>
        <w:tab/>
        <w:t>self.places = []</w:t>
      </w:r>
    </w:p>
    <w:p w:rsidR="00C600B0" w:rsidRPr="003462BC" w:rsidRDefault="00C600B0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  <w:r w:rsidRPr="003462BC">
        <w:rPr>
          <w:sz w:val="24"/>
          <w:szCs w:val="24"/>
        </w:rPr>
        <w:tab/>
        <w:t>self.name = name</w:t>
      </w:r>
    </w:p>
    <w:p w:rsidR="00C600B0" w:rsidRPr="003462BC" w:rsidRDefault="00C600B0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</w:p>
    <w:p w:rsidR="00C600B0" w:rsidRPr="003462BC" w:rsidRDefault="00C600B0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  <w:t>def add(self,p):</w:t>
      </w:r>
    </w:p>
    <w:p w:rsidR="00C600B0" w:rsidRPr="003462BC" w:rsidRDefault="00C600B0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  <w:r w:rsidRPr="003462BC">
        <w:rPr>
          <w:sz w:val="24"/>
          <w:szCs w:val="24"/>
        </w:rPr>
        <w:tab/>
        <w:t>self.places.append(p)</w:t>
      </w:r>
    </w:p>
    <w:p w:rsidR="00C600B0" w:rsidRPr="003462BC" w:rsidRDefault="00C600B0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</w:p>
    <w:p w:rsidR="00C600B0" w:rsidRPr="003462BC" w:rsidRDefault="00C600B0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  <w:t>def remove(self,r):</w:t>
      </w:r>
    </w:p>
    <w:p w:rsidR="00C600B0" w:rsidRPr="003462BC" w:rsidRDefault="00C600B0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  <w:r w:rsidRPr="003462BC">
        <w:rPr>
          <w:sz w:val="24"/>
          <w:szCs w:val="24"/>
        </w:rPr>
        <w:tab/>
        <w:t>try:</w:t>
      </w:r>
    </w:p>
    <w:p w:rsidR="00C600B0" w:rsidRPr="003462BC" w:rsidRDefault="00C600B0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  <w:r w:rsidRPr="003462BC">
        <w:rPr>
          <w:sz w:val="24"/>
          <w:szCs w:val="24"/>
        </w:rPr>
        <w:tab/>
      </w:r>
      <w:r w:rsidRPr="003462BC">
        <w:rPr>
          <w:sz w:val="24"/>
          <w:szCs w:val="24"/>
        </w:rPr>
        <w:tab/>
        <w:t>self.places.remove(r)</w:t>
      </w:r>
    </w:p>
    <w:p w:rsidR="00C600B0" w:rsidRPr="003462BC" w:rsidRDefault="00C600B0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  <w:r w:rsidRPr="003462BC">
        <w:rPr>
          <w:sz w:val="24"/>
          <w:szCs w:val="24"/>
        </w:rPr>
        <w:tab/>
        <w:t>except:</w:t>
      </w:r>
    </w:p>
    <w:p w:rsidR="00C600B0" w:rsidRPr="003462BC" w:rsidRDefault="00C600B0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  <w:r w:rsidRPr="003462BC">
        <w:rPr>
          <w:sz w:val="24"/>
          <w:szCs w:val="24"/>
        </w:rPr>
        <w:tab/>
      </w:r>
      <w:r w:rsidRPr="003462BC">
        <w:rPr>
          <w:sz w:val="24"/>
          <w:szCs w:val="24"/>
        </w:rPr>
        <w:tab/>
        <w:t>print("Place not present")</w:t>
      </w:r>
    </w:p>
    <w:p w:rsidR="00C600B0" w:rsidRPr="003462BC" w:rsidRDefault="00C600B0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  <w:t>def display(self):</w:t>
      </w:r>
    </w:p>
    <w:p w:rsidR="00C600B0" w:rsidRPr="003462BC" w:rsidRDefault="00C600B0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  <w:r w:rsidRPr="003462BC">
        <w:rPr>
          <w:sz w:val="24"/>
          <w:szCs w:val="24"/>
        </w:rPr>
        <w:tab/>
        <w:t>print("Places to visit")</w:t>
      </w:r>
    </w:p>
    <w:p w:rsidR="00C600B0" w:rsidRPr="003462BC" w:rsidRDefault="00C600B0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  <w:r w:rsidRPr="003462BC">
        <w:rPr>
          <w:sz w:val="24"/>
          <w:szCs w:val="24"/>
        </w:rPr>
        <w:tab/>
        <w:t>print(self.places)</w:t>
      </w:r>
    </w:p>
    <w:p w:rsidR="00C600B0" w:rsidRPr="003462BC" w:rsidRDefault="00C600B0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>print ("City &amp; places of visit")</w:t>
      </w:r>
    </w:p>
    <w:p w:rsidR="00C600B0" w:rsidRPr="003462BC" w:rsidRDefault="00C600B0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>c=input("Enter city name :")</w:t>
      </w:r>
    </w:p>
    <w:p w:rsidR="00C600B0" w:rsidRPr="003462BC" w:rsidRDefault="00C600B0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>c1=city(c)</w:t>
      </w:r>
    </w:p>
    <w:p w:rsidR="00C600B0" w:rsidRPr="003462BC" w:rsidRDefault="00C600B0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>while(True):</w:t>
      </w:r>
    </w:p>
    <w:p w:rsidR="00C600B0" w:rsidRPr="003462BC" w:rsidRDefault="00C600B0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  <w:t>ch=int(input("1.Add a place to visit\n2.Delete a place of visit\n3.Display places to visit\n4.exit\n"))</w:t>
      </w:r>
    </w:p>
    <w:p w:rsidR="00C600B0" w:rsidRPr="003462BC" w:rsidRDefault="00C600B0" w:rsidP="00F13E68">
      <w:pPr>
        <w:rPr>
          <w:sz w:val="24"/>
          <w:szCs w:val="24"/>
        </w:rPr>
      </w:pPr>
    </w:p>
    <w:p w:rsidR="00C600B0" w:rsidRPr="003462BC" w:rsidRDefault="00C600B0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  <w:t>if (ch==1):</w:t>
      </w:r>
    </w:p>
    <w:p w:rsidR="00C600B0" w:rsidRPr="003462BC" w:rsidRDefault="00C600B0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  <w:r w:rsidRPr="003462BC">
        <w:rPr>
          <w:sz w:val="24"/>
          <w:szCs w:val="24"/>
        </w:rPr>
        <w:tab/>
        <w:t>a=input("Enter place ")</w:t>
      </w:r>
    </w:p>
    <w:p w:rsidR="00C600B0" w:rsidRPr="003462BC" w:rsidRDefault="00C600B0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  <w:r w:rsidRPr="003462BC">
        <w:rPr>
          <w:sz w:val="24"/>
          <w:szCs w:val="24"/>
        </w:rPr>
        <w:tab/>
        <w:t>c1.add(a)</w:t>
      </w:r>
    </w:p>
    <w:p w:rsidR="00C600B0" w:rsidRPr="003462BC" w:rsidRDefault="00C600B0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  <w:t>if(ch==2):</w:t>
      </w:r>
    </w:p>
    <w:p w:rsidR="00C600B0" w:rsidRPr="003462BC" w:rsidRDefault="00C600B0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  <w:r w:rsidRPr="003462BC">
        <w:rPr>
          <w:sz w:val="24"/>
          <w:szCs w:val="24"/>
        </w:rPr>
        <w:tab/>
        <w:t>d=input("Enter place ")</w:t>
      </w:r>
    </w:p>
    <w:p w:rsidR="00C600B0" w:rsidRPr="003462BC" w:rsidRDefault="00C600B0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  <w:r w:rsidRPr="003462BC">
        <w:rPr>
          <w:sz w:val="24"/>
          <w:szCs w:val="24"/>
        </w:rPr>
        <w:tab/>
        <w:t>c1.remove(d)</w:t>
      </w:r>
    </w:p>
    <w:p w:rsidR="00C600B0" w:rsidRPr="003462BC" w:rsidRDefault="00C600B0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  <w:t>if(ch==3):</w:t>
      </w:r>
    </w:p>
    <w:p w:rsidR="00C600B0" w:rsidRPr="003462BC" w:rsidRDefault="00C600B0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  <w:r w:rsidRPr="003462BC">
        <w:rPr>
          <w:sz w:val="24"/>
          <w:szCs w:val="24"/>
        </w:rPr>
        <w:tab/>
        <w:t>c1.display()</w:t>
      </w:r>
    </w:p>
    <w:p w:rsidR="00C600B0" w:rsidRPr="003462BC" w:rsidRDefault="00C600B0" w:rsidP="00F13E68">
      <w:pPr>
        <w:rPr>
          <w:sz w:val="24"/>
          <w:szCs w:val="24"/>
        </w:rPr>
      </w:pPr>
    </w:p>
    <w:p w:rsidR="00C600B0" w:rsidRPr="003462BC" w:rsidRDefault="00C600B0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  <w:t>if(ch==4):</w:t>
      </w:r>
    </w:p>
    <w:p w:rsidR="00C600B0" w:rsidRPr="003462BC" w:rsidRDefault="00C600B0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  <w:r w:rsidRPr="003462BC">
        <w:rPr>
          <w:sz w:val="24"/>
          <w:szCs w:val="24"/>
        </w:rPr>
        <w:tab/>
        <w:t>print("Exiting")</w:t>
      </w:r>
    </w:p>
    <w:p w:rsidR="00C600B0" w:rsidRPr="003462BC" w:rsidRDefault="00C600B0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  <w:r w:rsidRPr="003462BC">
        <w:rPr>
          <w:sz w:val="24"/>
          <w:szCs w:val="24"/>
        </w:rPr>
        <w:tab/>
        <w:t>exit()</w:t>
      </w:r>
    </w:p>
    <w:p w:rsidR="00C600B0" w:rsidRPr="003462BC" w:rsidRDefault="00C600B0" w:rsidP="00F13E68">
      <w:pPr>
        <w:rPr>
          <w:sz w:val="24"/>
          <w:szCs w:val="24"/>
        </w:rPr>
      </w:pPr>
    </w:p>
    <w:p w:rsidR="00C600B0" w:rsidRPr="00DA4F5D" w:rsidRDefault="00C600B0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23:PROGRAM TO FIND PALINDROMES:</w:t>
      </w:r>
    </w:p>
    <w:p w:rsidR="00C600B0" w:rsidRPr="003462BC" w:rsidRDefault="00C600B0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>n=int(input("Enter n "))</w:t>
      </w:r>
    </w:p>
    <w:p w:rsidR="00C600B0" w:rsidRPr="003462BC" w:rsidRDefault="00C600B0" w:rsidP="003462BC">
      <w:pPr>
        <w:tabs>
          <w:tab w:val="left" w:pos="1135"/>
        </w:tabs>
        <w:rPr>
          <w:sz w:val="24"/>
          <w:szCs w:val="24"/>
        </w:rPr>
      </w:pPr>
      <w:r w:rsidRPr="003462BC">
        <w:rPr>
          <w:sz w:val="24"/>
          <w:szCs w:val="24"/>
        </w:rPr>
        <w:t>li=[]</w:t>
      </w:r>
      <w:r w:rsidRPr="003462BC">
        <w:rPr>
          <w:sz w:val="24"/>
          <w:szCs w:val="24"/>
        </w:rPr>
        <w:tab/>
      </w:r>
    </w:p>
    <w:p w:rsidR="00C600B0" w:rsidRPr="003462BC" w:rsidRDefault="00C600B0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>for i in range(n):</w:t>
      </w:r>
    </w:p>
    <w:p w:rsidR="00C600B0" w:rsidRPr="003462BC" w:rsidRDefault="00C600B0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  <w:t>li.append(input("Enter String "))</w:t>
      </w:r>
    </w:p>
    <w:p w:rsidR="00C600B0" w:rsidRPr="003462BC" w:rsidRDefault="00C600B0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>def pal(li):</w:t>
      </w:r>
    </w:p>
    <w:p w:rsidR="00C600B0" w:rsidRPr="003462BC" w:rsidRDefault="00C600B0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  <w:t>l=[]co</w:t>
      </w:r>
    </w:p>
    <w:p w:rsidR="00C600B0" w:rsidRPr="003462BC" w:rsidRDefault="00C600B0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  <w:t>for i in li:</w:t>
      </w:r>
    </w:p>
    <w:p w:rsidR="00C600B0" w:rsidRPr="003462BC" w:rsidRDefault="00C600B0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  <w:r w:rsidRPr="003462BC">
        <w:rPr>
          <w:sz w:val="24"/>
          <w:szCs w:val="24"/>
        </w:rPr>
        <w:tab/>
        <w:t>if i==i[::-1]:</w:t>
      </w:r>
    </w:p>
    <w:p w:rsidR="00C600B0" w:rsidRPr="003462BC" w:rsidRDefault="00C600B0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</w:r>
      <w:r w:rsidRPr="003462BC">
        <w:rPr>
          <w:sz w:val="24"/>
          <w:szCs w:val="24"/>
        </w:rPr>
        <w:tab/>
      </w:r>
      <w:r w:rsidRPr="003462BC">
        <w:rPr>
          <w:sz w:val="24"/>
          <w:szCs w:val="24"/>
        </w:rPr>
        <w:tab/>
        <w:t>l.append(i)</w:t>
      </w:r>
    </w:p>
    <w:p w:rsidR="00C600B0" w:rsidRPr="003462BC" w:rsidRDefault="00C600B0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ab/>
        <w:t>return l</w:t>
      </w:r>
    </w:p>
    <w:p w:rsidR="00C600B0" w:rsidRPr="003462BC" w:rsidRDefault="00C600B0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>l=pal(li)</w:t>
      </w:r>
    </w:p>
    <w:p w:rsidR="00C600B0" w:rsidRPr="003462BC" w:rsidRDefault="00C600B0" w:rsidP="00F13E68">
      <w:pPr>
        <w:rPr>
          <w:sz w:val="24"/>
          <w:szCs w:val="24"/>
        </w:rPr>
      </w:pPr>
      <w:r w:rsidRPr="003462BC">
        <w:rPr>
          <w:sz w:val="24"/>
          <w:szCs w:val="24"/>
        </w:rPr>
        <w:t>print(l)</w:t>
      </w:r>
    </w:p>
    <w:p w:rsidR="00C600B0" w:rsidRPr="003462BC" w:rsidRDefault="00C600B0" w:rsidP="00F13E68">
      <w:pPr>
        <w:rPr>
          <w:sz w:val="24"/>
          <w:szCs w:val="24"/>
        </w:rPr>
      </w:pPr>
    </w:p>
    <w:p w:rsidR="00C600B0" w:rsidRPr="003462BC" w:rsidRDefault="00C600B0" w:rsidP="00F13E68">
      <w:pPr>
        <w:rPr>
          <w:sz w:val="24"/>
          <w:szCs w:val="24"/>
        </w:rPr>
      </w:pPr>
    </w:p>
    <w:p w:rsidR="00C600B0" w:rsidRPr="00DA4F5D" w:rsidRDefault="00C600B0" w:rsidP="00F13E68">
      <w:pPr>
        <w:rPr>
          <w:sz w:val="24"/>
          <w:szCs w:val="24"/>
        </w:rPr>
      </w:pPr>
    </w:p>
    <w:p w:rsidR="00C600B0" w:rsidRPr="00DA4F5D" w:rsidRDefault="00C600B0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24:TCP SOCKET PROGRAMMING:</w:t>
      </w:r>
    </w:p>
    <w:p w:rsidR="00C600B0" w:rsidRPr="00DA4F5D" w:rsidRDefault="00C600B0" w:rsidP="00F13E68">
      <w:pPr>
        <w:rPr>
          <w:b/>
          <w:sz w:val="24"/>
          <w:szCs w:val="24"/>
          <w:u w:val="single"/>
        </w:rPr>
      </w:pPr>
    </w:p>
    <w:p w:rsidR="00C600B0" w:rsidRPr="00DA4F5D" w:rsidRDefault="00C600B0" w:rsidP="00F13E68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DA4F5D">
        <w:rPr>
          <w:rFonts w:ascii="Arial" w:hAnsi="Arial" w:cs="Arial"/>
          <w:color w:val="222222"/>
          <w:sz w:val="24"/>
          <w:szCs w:val="24"/>
        </w:rPr>
        <w:t>client program</w:t>
      </w:r>
      <w:r w:rsidRPr="00DA4F5D">
        <w:rPr>
          <w:rFonts w:ascii="Arial" w:hAnsi="Arial" w:cs="Arial"/>
          <w:color w:val="222222"/>
          <w:sz w:val="24"/>
          <w:szCs w:val="24"/>
        </w:rPr>
        <w:br/>
      </w:r>
    </w:p>
    <w:p w:rsidR="00C600B0" w:rsidRPr="00DA4F5D" w:rsidRDefault="00C600B0" w:rsidP="00F13E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222222"/>
          <w:sz w:val="24"/>
          <w:szCs w:val="24"/>
        </w:rPr>
      </w:pPr>
      <w:r w:rsidRPr="00DA4F5D">
        <w:rPr>
          <w:rFonts w:ascii="Courier New" w:hAnsi="Courier New" w:cs="Courier New"/>
          <w:color w:val="222222"/>
          <w:sz w:val="24"/>
          <w:szCs w:val="24"/>
        </w:rPr>
        <w:t>#!/usr/bin/env python</w:t>
      </w:r>
      <w:r w:rsidRPr="00DA4F5D">
        <w:rPr>
          <w:rFonts w:ascii="Courier New" w:hAnsi="Courier New" w:cs="Courier New"/>
          <w:color w:val="222222"/>
          <w:sz w:val="24"/>
          <w:szCs w:val="24"/>
        </w:rPr>
        <w:br/>
        <w:t>import socket</w:t>
      </w:r>
    </w:p>
    <w:p w:rsidR="00C600B0" w:rsidRPr="00DA4F5D" w:rsidRDefault="00C600B0" w:rsidP="00F13E68">
      <w:pPr>
        <w:shd w:val="clear" w:color="auto" w:fill="FFFFFF"/>
        <w:spacing w:after="240" w:line="240" w:lineRule="auto"/>
        <w:rPr>
          <w:rFonts w:ascii="Arial" w:hAnsi="Arial" w:cs="Arial"/>
          <w:color w:val="222222"/>
          <w:sz w:val="24"/>
          <w:szCs w:val="24"/>
        </w:rPr>
      </w:pPr>
      <w:r w:rsidRPr="00DA4F5D">
        <w:rPr>
          <w:rFonts w:ascii="Arial" w:hAnsi="Arial" w:cs="Arial"/>
          <w:color w:val="222222"/>
          <w:sz w:val="24"/>
          <w:szCs w:val="24"/>
        </w:rPr>
        <w:t>TCP_IP = "192.168.13.22"</w:t>
      </w:r>
      <w:r w:rsidRPr="00DA4F5D">
        <w:rPr>
          <w:rFonts w:ascii="Arial" w:hAnsi="Arial" w:cs="Arial"/>
          <w:color w:val="222222"/>
          <w:sz w:val="24"/>
          <w:szCs w:val="24"/>
        </w:rPr>
        <w:br/>
        <w:t>TCP_PORT = 5005</w:t>
      </w:r>
      <w:r w:rsidRPr="00DA4F5D">
        <w:rPr>
          <w:rFonts w:ascii="Arial" w:hAnsi="Arial" w:cs="Arial"/>
          <w:color w:val="222222"/>
          <w:sz w:val="24"/>
          <w:szCs w:val="24"/>
        </w:rPr>
        <w:br/>
        <w:t>BUFFER_SIZE = 1024</w:t>
      </w:r>
      <w:r w:rsidRPr="00DA4F5D">
        <w:rPr>
          <w:rFonts w:ascii="Arial" w:hAnsi="Arial" w:cs="Arial"/>
          <w:color w:val="222222"/>
          <w:sz w:val="24"/>
          <w:szCs w:val="24"/>
        </w:rPr>
        <w:br/>
        <w:t>MESSAGE = "Hello, World!"</w:t>
      </w:r>
      <w:r w:rsidRPr="00DA4F5D">
        <w:rPr>
          <w:rFonts w:ascii="Arial" w:hAnsi="Arial" w:cs="Arial"/>
          <w:color w:val="222222"/>
          <w:sz w:val="24"/>
          <w:szCs w:val="24"/>
        </w:rPr>
        <w:br/>
        <w:t>s = socket.socket(socket.AF_INET, socket.SOCK_STREAM)</w:t>
      </w:r>
      <w:r w:rsidRPr="00DA4F5D">
        <w:rPr>
          <w:rFonts w:ascii="Arial" w:hAnsi="Arial" w:cs="Arial"/>
          <w:color w:val="222222"/>
          <w:sz w:val="24"/>
          <w:szCs w:val="24"/>
        </w:rPr>
        <w:br/>
        <w:t>s.connect((TCP_IP, TCP_PORT))</w:t>
      </w:r>
      <w:r w:rsidRPr="00DA4F5D">
        <w:rPr>
          <w:rFonts w:ascii="Arial" w:hAnsi="Arial" w:cs="Arial"/>
          <w:color w:val="222222"/>
          <w:sz w:val="24"/>
          <w:szCs w:val="24"/>
        </w:rPr>
        <w:br/>
        <w:t>s.send(MESSAGE)</w:t>
      </w:r>
      <w:r w:rsidRPr="00DA4F5D">
        <w:rPr>
          <w:rFonts w:ascii="Arial" w:hAnsi="Arial" w:cs="Arial"/>
          <w:color w:val="222222"/>
          <w:sz w:val="24"/>
          <w:szCs w:val="24"/>
        </w:rPr>
        <w:br/>
        <w:t>data = s.recv(BUFFER_SIZE)</w:t>
      </w:r>
      <w:r w:rsidRPr="00DA4F5D">
        <w:rPr>
          <w:rFonts w:ascii="Arial" w:hAnsi="Arial" w:cs="Arial"/>
          <w:color w:val="222222"/>
          <w:sz w:val="24"/>
          <w:szCs w:val="24"/>
        </w:rPr>
        <w:br/>
        <w:t>s.close()</w:t>
      </w:r>
      <w:r w:rsidRPr="00DA4F5D">
        <w:rPr>
          <w:rFonts w:ascii="Arial" w:hAnsi="Arial" w:cs="Arial"/>
          <w:color w:val="222222"/>
          <w:sz w:val="24"/>
          <w:szCs w:val="24"/>
        </w:rPr>
        <w:br/>
        <w:t>print "received data:", data</w:t>
      </w:r>
      <w:r w:rsidRPr="00DA4F5D">
        <w:rPr>
          <w:rFonts w:ascii="Arial" w:hAnsi="Arial" w:cs="Arial"/>
          <w:color w:val="222222"/>
          <w:sz w:val="24"/>
          <w:szCs w:val="24"/>
        </w:rPr>
        <w:br/>
      </w:r>
    </w:p>
    <w:p w:rsidR="00C600B0" w:rsidRPr="00DA4F5D" w:rsidRDefault="00C600B0" w:rsidP="00F13E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A4F5D">
        <w:rPr>
          <w:rFonts w:ascii="Arial" w:hAnsi="Arial" w:cs="Arial"/>
          <w:color w:val="222222"/>
          <w:sz w:val="24"/>
          <w:szCs w:val="24"/>
          <w:shd w:val="clear" w:color="auto" w:fill="FFFFFF"/>
        </w:rPr>
        <w:t>server program</w:t>
      </w:r>
      <w:r w:rsidRPr="00DA4F5D">
        <w:rPr>
          <w:rFonts w:ascii="Arial" w:hAnsi="Arial" w:cs="Arial"/>
          <w:color w:val="222222"/>
          <w:sz w:val="24"/>
          <w:szCs w:val="24"/>
        </w:rPr>
        <w:br/>
      </w:r>
      <w:r w:rsidRPr="00DA4F5D">
        <w:rPr>
          <w:rFonts w:ascii="Arial" w:hAnsi="Arial" w:cs="Arial"/>
          <w:color w:val="222222"/>
          <w:sz w:val="24"/>
          <w:szCs w:val="24"/>
          <w:shd w:val="clear" w:color="auto" w:fill="FFFFFF"/>
        </w:rPr>
        <w:t>#!/usr/bin/env python</w:t>
      </w:r>
      <w:r w:rsidRPr="00DA4F5D">
        <w:rPr>
          <w:rFonts w:ascii="Arial" w:hAnsi="Arial" w:cs="Arial"/>
          <w:color w:val="222222"/>
          <w:sz w:val="24"/>
          <w:szCs w:val="24"/>
        </w:rPr>
        <w:br/>
      </w:r>
      <w:r w:rsidRPr="00DA4F5D">
        <w:rPr>
          <w:rFonts w:ascii="Arial" w:hAnsi="Arial" w:cs="Arial"/>
          <w:color w:val="222222"/>
          <w:sz w:val="24"/>
          <w:szCs w:val="24"/>
          <w:shd w:val="clear" w:color="auto" w:fill="FFFFFF"/>
        </w:rPr>
        <w:t>import socket</w:t>
      </w:r>
      <w:r w:rsidRPr="00DA4F5D">
        <w:rPr>
          <w:rFonts w:ascii="Arial" w:hAnsi="Arial" w:cs="Arial"/>
          <w:color w:val="222222"/>
          <w:sz w:val="24"/>
          <w:szCs w:val="24"/>
        </w:rPr>
        <w:br/>
      </w:r>
      <w:r w:rsidRPr="00DA4F5D">
        <w:rPr>
          <w:rFonts w:ascii="Arial" w:hAnsi="Arial" w:cs="Arial"/>
          <w:color w:val="222222"/>
          <w:sz w:val="24"/>
          <w:szCs w:val="24"/>
          <w:shd w:val="clear" w:color="auto" w:fill="FFFFFF"/>
        </w:rPr>
        <w:t>TCP_IP = '192.168.13.22'</w:t>
      </w:r>
      <w:r w:rsidRPr="00DA4F5D">
        <w:rPr>
          <w:rFonts w:ascii="Arial" w:hAnsi="Arial" w:cs="Arial"/>
          <w:color w:val="222222"/>
          <w:sz w:val="24"/>
          <w:szCs w:val="24"/>
        </w:rPr>
        <w:br/>
      </w:r>
      <w:r w:rsidRPr="00DA4F5D">
        <w:rPr>
          <w:rFonts w:ascii="Arial" w:hAnsi="Arial" w:cs="Arial"/>
          <w:color w:val="222222"/>
          <w:sz w:val="24"/>
          <w:szCs w:val="24"/>
          <w:shd w:val="clear" w:color="auto" w:fill="FFFFFF"/>
        </w:rPr>
        <w:t>TCP_PORT = 5005</w:t>
      </w:r>
      <w:r w:rsidRPr="00DA4F5D">
        <w:rPr>
          <w:rFonts w:ascii="Arial" w:hAnsi="Arial" w:cs="Arial"/>
          <w:color w:val="222222"/>
          <w:sz w:val="24"/>
          <w:szCs w:val="24"/>
        </w:rPr>
        <w:br/>
      </w:r>
      <w:r w:rsidRPr="00DA4F5D">
        <w:rPr>
          <w:rFonts w:ascii="Arial" w:hAnsi="Arial" w:cs="Arial"/>
          <w:color w:val="222222"/>
          <w:sz w:val="24"/>
          <w:szCs w:val="24"/>
          <w:shd w:val="clear" w:color="auto" w:fill="FFFFFF"/>
        </w:rPr>
        <w:t>BUFFER_SIZE = 20  # Normally 1024, but we want fast response </w:t>
      </w:r>
      <w:r w:rsidRPr="00DA4F5D">
        <w:rPr>
          <w:rFonts w:ascii="Arial" w:hAnsi="Arial" w:cs="Arial"/>
          <w:color w:val="222222"/>
          <w:sz w:val="24"/>
          <w:szCs w:val="24"/>
        </w:rPr>
        <w:br/>
      </w:r>
      <w:r w:rsidRPr="00DA4F5D">
        <w:rPr>
          <w:rFonts w:ascii="Arial" w:hAnsi="Arial" w:cs="Arial"/>
          <w:color w:val="222222"/>
          <w:sz w:val="24"/>
          <w:szCs w:val="24"/>
          <w:shd w:val="clear" w:color="auto" w:fill="FFFFFF"/>
        </w:rPr>
        <w:t>s = socket.socket(socket.AF_INET, socket.SOCK_STREAM)</w:t>
      </w:r>
      <w:r w:rsidRPr="00DA4F5D">
        <w:rPr>
          <w:rFonts w:ascii="Arial" w:hAnsi="Arial" w:cs="Arial"/>
          <w:color w:val="222222"/>
          <w:sz w:val="24"/>
          <w:szCs w:val="24"/>
        </w:rPr>
        <w:br/>
      </w:r>
      <w:r w:rsidRPr="00DA4F5D">
        <w:rPr>
          <w:rFonts w:ascii="Arial" w:hAnsi="Arial" w:cs="Arial"/>
          <w:color w:val="222222"/>
          <w:sz w:val="24"/>
          <w:szCs w:val="24"/>
          <w:shd w:val="clear" w:color="auto" w:fill="FFFFFF"/>
        </w:rPr>
        <w:t>s.bind((TCP_IP, TCP_PORT))</w:t>
      </w:r>
      <w:r w:rsidRPr="00DA4F5D">
        <w:rPr>
          <w:rFonts w:ascii="Arial" w:hAnsi="Arial" w:cs="Arial"/>
          <w:color w:val="222222"/>
          <w:sz w:val="24"/>
          <w:szCs w:val="24"/>
        </w:rPr>
        <w:br/>
      </w:r>
      <w:r w:rsidRPr="00DA4F5D">
        <w:rPr>
          <w:rFonts w:ascii="Arial" w:hAnsi="Arial" w:cs="Arial"/>
          <w:color w:val="222222"/>
          <w:sz w:val="24"/>
          <w:szCs w:val="24"/>
          <w:shd w:val="clear" w:color="auto" w:fill="FFFFFF"/>
        </w:rPr>
        <w:t>s.listen(1)</w:t>
      </w:r>
      <w:r w:rsidRPr="00DA4F5D">
        <w:rPr>
          <w:rFonts w:ascii="Arial" w:hAnsi="Arial" w:cs="Arial"/>
          <w:color w:val="222222"/>
          <w:sz w:val="24"/>
          <w:szCs w:val="24"/>
        </w:rPr>
        <w:br/>
      </w:r>
      <w:r w:rsidRPr="00DA4F5D">
        <w:rPr>
          <w:rFonts w:ascii="Arial" w:hAnsi="Arial" w:cs="Arial"/>
          <w:color w:val="222222"/>
          <w:sz w:val="24"/>
          <w:szCs w:val="24"/>
          <w:shd w:val="clear" w:color="auto" w:fill="FFFFFF"/>
        </w:rPr>
        <w:t>conn, addr = s.accept()</w:t>
      </w:r>
      <w:r w:rsidRPr="00DA4F5D">
        <w:rPr>
          <w:rFonts w:ascii="Arial" w:hAnsi="Arial" w:cs="Arial"/>
          <w:color w:val="222222"/>
          <w:sz w:val="24"/>
          <w:szCs w:val="24"/>
        </w:rPr>
        <w:br/>
      </w:r>
      <w:r w:rsidRPr="00DA4F5D">
        <w:rPr>
          <w:rFonts w:ascii="Arial" w:hAnsi="Arial" w:cs="Arial"/>
          <w:color w:val="222222"/>
          <w:sz w:val="24"/>
          <w:szCs w:val="24"/>
          <w:shd w:val="clear" w:color="auto" w:fill="FFFFFF"/>
        </w:rPr>
        <w:t>print 'Connection address:', addr</w:t>
      </w:r>
      <w:r w:rsidRPr="00DA4F5D">
        <w:rPr>
          <w:rFonts w:ascii="Arial" w:hAnsi="Arial" w:cs="Arial"/>
          <w:color w:val="222222"/>
          <w:sz w:val="24"/>
          <w:szCs w:val="24"/>
        </w:rPr>
        <w:br/>
      </w:r>
      <w:r w:rsidRPr="00DA4F5D">
        <w:rPr>
          <w:rFonts w:ascii="Arial" w:hAnsi="Arial" w:cs="Arial"/>
          <w:color w:val="222222"/>
          <w:sz w:val="24"/>
          <w:szCs w:val="24"/>
          <w:shd w:val="clear" w:color="auto" w:fill="FFFFFF"/>
        </w:rPr>
        <w:t>while 1:</w:t>
      </w:r>
      <w:r w:rsidRPr="00DA4F5D">
        <w:rPr>
          <w:rFonts w:ascii="Arial" w:hAnsi="Arial" w:cs="Arial"/>
          <w:color w:val="222222"/>
          <w:sz w:val="24"/>
          <w:szCs w:val="24"/>
        </w:rPr>
        <w:br/>
      </w:r>
      <w:r w:rsidRPr="00DA4F5D">
        <w:rPr>
          <w:rFonts w:ascii="Arial" w:hAnsi="Arial" w:cs="Arial"/>
          <w:color w:val="222222"/>
          <w:sz w:val="24"/>
          <w:szCs w:val="24"/>
          <w:shd w:val="clear" w:color="auto" w:fill="FFFFFF"/>
        </w:rPr>
        <w:t>        data = conn.recv(BUFFER_SIZE)</w:t>
      </w:r>
      <w:r w:rsidRPr="00DA4F5D">
        <w:rPr>
          <w:rFonts w:ascii="Arial" w:hAnsi="Arial" w:cs="Arial"/>
          <w:color w:val="222222"/>
          <w:sz w:val="24"/>
          <w:szCs w:val="24"/>
        </w:rPr>
        <w:br/>
      </w:r>
      <w:r w:rsidRPr="00DA4F5D">
        <w:rPr>
          <w:rFonts w:ascii="Arial" w:hAnsi="Arial" w:cs="Arial"/>
          <w:color w:val="222222"/>
          <w:sz w:val="24"/>
          <w:szCs w:val="24"/>
          <w:shd w:val="clear" w:color="auto" w:fill="FFFFFF"/>
        </w:rPr>
        <w:t>        if not data: break</w:t>
      </w:r>
      <w:r w:rsidRPr="00DA4F5D">
        <w:rPr>
          <w:rFonts w:ascii="Arial" w:hAnsi="Arial" w:cs="Arial"/>
          <w:color w:val="222222"/>
          <w:sz w:val="24"/>
          <w:szCs w:val="24"/>
        </w:rPr>
        <w:br/>
      </w:r>
      <w:r w:rsidRPr="00DA4F5D">
        <w:rPr>
          <w:rFonts w:ascii="Arial" w:hAnsi="Arial" w:cs="Arial"/>
          <w:color w:val="222222"/>
          <w:sz w:val="24"/>
          <w:szCs w:val="24"/>
          <w:shd w:val="clear" w:color="auto" w:fill="FFFFFF"/>
        </w:rPr>
        <w:t>        print "received data:", data</w:t>
      </w:r>
      <w:r w:rsidRPr="00DA4F5D">
        <w:rPr>
          <w:rFonts w:ascii="Arial" w:hAnsi="Arial" w:cs="Arial"/>
          <w:color w:val="222222"/>
          <w:sz w:val="24"/>
          <w:szCs w:val="24"/>
        </w:rPr>
        <w:br/>
      </w:r>
      <w:r w:rsidRPr="00DA4F5D">
        <w:rPr>
          <w:rFonts w:ascii="Arial" w:hAnsi="Arial" w:cs="Arial"/>
          <w:color w:val="222222"/>
          <w:sz w:val="24"/>
          <w:szCs w:val="24"/>
          <w:shd w:val="clear" w:color="auto" w:fill="FFFFFF"/>
        </w:rPr>
        <w:t>        conn.send(data)  # echo</w:t>
      </w:r>
      <w:r w:rsidRPr="00DA4F5D">
        <w:rPr>
          <w:rFonts w:ascii="Arial" w:hAnsi="Arial" w:cs="Arial"/>
          <w:color w:val="222222"/>
          <w:sz w:val="24"/>
          <w:szCs w:val="24"/>
        </w:rPr>
        <w:br/>
      </w:r>
      <w:r w:rsidRPr="00DA4F5D">
        <w:rPr>
          <w:rFonts w:ascii="Arial" w:hAnsi="Arial" w:cs="Arial"/>
          <w:color w:val="222222"/>
          <w:sz w:val="24"/>
          <w:szCs w:val="24"/>
          <w:shd w:val="clear" w:color="auto" w:fill="FFFFFF"/>
        </w:rPr>
        <w:t>conn.close()</w:t>
      </w:r>
    </w:p>
    <w:p w:rsidR="00C600B0" w:rsidRPr="00DA4F5D" w:rsidRDefault="00C600B0" w:rsidP="00F13E68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2B06B6">
        <w:rPr>
          <w:rFonts w:ascii="Arial" w:hAnsi="Arial" w:cs="Arial"/>
          <w:noProof/>
          <w:color w:val="222222"/>
          <w:sz w:val="24"/>
          <w:szCs w:val="24"/>
          <w:lang w:val="en-IN" w:eastAsia="en-IN"/>
        </w:rPr>
        <w:pict>
          <v:shape id="Picture 23" o:spid="_x0000_i1047" type="#_x0000_t75" alt="https://mail.google.com/mail/u/0/images/cleardot.gif" style="width:.75pt;height:.75pt;visibility:visible">
            <v:imagedata r:id="rId28" o:title=""/>
          </v:shape>
        </w:pict>
      </w:r>
    </w:p>
    <w:p w:rsidR="00C600B0" w:rsidRPr="00DA4F5D" w:rsidRDefault="00C600B0" w:rsidP="00F13E68">
      <w:pPr>
        <w:rPr>
          <w:b/>
          <w:sz w:val="24"/>
          <w:szCs w:val="24"/>
          <w:u w:val="single"/>
        </w:rPr>
      </w:pPr>
    </w:p>
    <w:p w:rsidR="00C600B0" w:rsidRPr="00DA4F5D" w:rsidRDefault="00C600B0" w:rsidP="00F13E68">
      <w:pPr>
        <w:rPr>
          <w:b/>
          <w:sz w:val="24"/>
          <w:szCs w:val="24"/>
          <w:u w:val="single"/>
        </w:rPr>
      </w:pPr>
    </w:p>
    <w:p w:rsidR="00C600B0" w:rsidRPr="00DA4F5D" w:rsidRDefault="00C600B0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25:DATABASE PROGRAM TO INSERT INTO GIVEN DATABASE: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import pymysql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con=pymysql.connect()</w:t>
      </w:r>
    </w:p>
    <w:p w:rsidR="00C600B0" w:rsidRPr="00DA4F5D" w:rsidRDefault="00C600B0" w:rsidP="00F13E68">
      <w:pPr>
        <w:tabs>
          <w:tab w:val="left" w:pos="2660"/>
        </w:tabs>
        <w:rPr>
          <w:sz w:val="24"/>
          <w:szCs w:val="24"/>
        </w:rPr>
      </w:pPr>
      <w:r w:rsidRPr="00DA4F5D">
        <w:rPr>
          <w:sz w:val="24"/>
          <w:szCs w:val="24"/>
        </w:rPr>
        <w:t>cur=con.cursor()</w:t>
      </w:r>
      <w:r w:rsidRPr="00DA4F5D">
        <w:rPr>
          <w:sz w:val="24"/>
          <w:szCs w:val="24"/>
        </w:rPr>
        <w:tab/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name=input("Enter name : ")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dob=input("Enter dob(yyyy,mm,dd) : ")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cur.execute('use test')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cur.execute('''insert into details values (%s,%s)''',(name,dob))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cur.execute('select * from details')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rows=cur.fetchall()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for row in rows: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print(row)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con.commit()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cur.close()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con.close()</w:t>
      </w:r>
    </w:p>
    <w:p w:rsidR="00C600B0" w:rsidRPr="00DA4F5D" w:rsidRDefault="00C600B0" w:rsidP="00F13E68">
      <w:pPr>
        <w:rPr>
          <w:sz w:val="24"/>
          <w:szCs w:val="24"/>
          <w:u w:val="single"/>
        </w:rPr>
      </w:pPr>
    </w:p>
    <w:p w:rsidR="00C600B0" w:rsidRPr="00DA4F5D" w:rsidRDefault="00C600B0" w:rsidP="00F13E68">
      <w:pPr>
        <w:rPr>
          <w:sz w:val="24"/>
          <w:szCs w:val="24"/>
          <w:u w:val="single"/>
        </w:rPr>
      </w:pPr>
    </w:p>
    <w:p w:rsidR="00C600B0" w:rsidRPr="00DA4F5D" w:rsidRDefault="00C600B0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26:PROGRAM TO DISPLAY THE DATA FROM THE DATABASE: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import pymysql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con=pymysql.connect()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cur=con.cursor()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cur.execute('use test')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cur.execute('select name,floor(datediff(curdate(),dob)/365) as age from details')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print('name\tage')</w:t>
      </w:r>
    </w:p>
    <w:p w:rsidR="00C600B0" w:rsidRPr="00DA4F5D" w:rsidRDefault="00C600B0" w:rsidP="00F13E68">
      <w:pPr>
        <w:tabs>
          <w:tab w:val="left" w:pos="3100"/>
        </w:tabs>
        <w:rPr>
          <w:sz w:val="24"/>
          <w:szCs w:val="24"/>
        </w:rPr>
      </w:pPr>
      <w:r w:rsidRPr="00DA4F5D">
        <w:rPr>
          <w:sz w:val="24"/>
          <w:szCs w:val="24"/>
        </w:rPr>
        <w:t>rows=cur.fetchall()</w:t>
      </w:r>
      <w:r w:rsidRPr="00DA4F5D">
        <w:rPr>
          <w:sz w:val="24"/>
          <w:szCs w:val="24"/>
        </w:rPr>
        <w:tab/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for row in rows: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for val in row: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</w:t>
      </w:r>
      <w:r w:rsidRPr="00DA4F5D">
        <w:rPr>
          <w:sz w:val="24"/>
          <w:szCs w:val="24"/>
        </w:rPr>
        <w:tab/>
        <w:t>print(val,end='\t')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ab/>
        <w:t>print()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con.commit()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cur.close()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con.close()</w:t>
      </w:r>
    </w:p>
    <w:p w:rsidR="00C600B0" w:rsidRPr="00DA4F5D" w:rsidRDefault="00C600B0" w:rsidP="00F13E68">
      <w:pPr>
        <w:rPr>
          <w:b/>
          <w:sz w:val="24"/>
          <w:szCs w:val="24"/>
          <w:u w:val="single"/>
        </w:rPr>
      </w:pPr>
    </w:p>
    <w:p w:rsidR="00C600B0" w:rsidRPr="00DA4F5D" w:rsidRDefault="00C600B0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27:PROGRAM TO DISPLAY DOB WHIH FALLS IN THE GIVEN MONTH: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import pymysql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con=pymysql.connect()</w:t>
      </w:r>
    </w:p>
    <w:p w:rsidR="00C600B0" w:rsidRPr="00DA4F5D" w:rsidRDefault="00C600B0" w:rsidP="00F13E68">
      <w:pPr>
        <w:tabs>
          <w:tab w:val="left" w:pos="2270"/>
        </w:tabs>
        <w:rPr>
          <w:sz w:val="24"/>
          <w:szCs w:val="24"/>
        </w:rPr>
      </w:pPr>
      <w:r w:rsidRPr="00DA4F5D">
        <w:rPr>
          <w:sz w:val="24"/>
          <w:szCs w:val="24"/>
        </w:rPr>
        <w:t>cur=con.cursor()</w:t>
      </w:r>
      <w:r w:rsidRPr="00DA4F5D">
        <w:rPr>
          <w:sz w:val="24"/>
          <w:szCs w:val="24"/>
        </w:rPr>
        <w:tab/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val=input("Enter a month to check : ")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cur.execute('use test')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cur.execute('select name from details where month(dob)= %s'%val)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print('name')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rows=cur.fetchall()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for row in rows: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for val in row: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        print(val,end='\t')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print()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con.commit()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cur.close()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con.close()</w:t>
      </w:r>
    </w:p>
    <w:p w:rsidR="00C600B0" w:rsidRPr="00DA4F5D" w:rsidRDefault="00C600B0" w:rsidP="00F13E68">
      <w:pPr>
        <w:rPr>
          <w:b/>
          <w:sz w:val="24"/>
          <w:szCs w:val="24"/>
          <w:u w:val="single"/>
        </w:rPr>
      </w:pPr>
    </w:p>
    <w:p w:rsidR="00C600B0" w:rsidRPr="00DA4F5D" w:rsidRDefault="00C600B0" w:rsidP="00F13E68">
      <w:pPr>
        <w:rPr>
          <w:b/>
          <w:sz w:val="24"/>
          <w:szCs w:val="24"/>
          <w:u w:val="single"/>
        </w:rPr>
      </w:pPr>
      <w:r w:rsidRPr="00DA4F5D">
        <w:rPr>
          <w:b/>
          <w:sz w:val="24"/>
          <w:szCs w:val="24"/>
          <w:u w:val="single"/>
        </w:rPr>
        <w:t>28:SIMPLE CALCULATOR PROGRAM USING LEX AND YACC:</w:t>
      </w:r>
    </w:p>
    <w:p w:rsidR="00C600B0" w:rsidRPr="00DA4F5D" w:rsidRDefault="00C600B0" w:rsidP="00F13E68">
      <w:pPr>
        <w:rPr>
          <w:b/>
          <w:sz w:val="24"/>
          <w:szCs w:val="24"/>
          <w:u w:val="single"/>
        </w:rPr>
      </w:pP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# -----------------------------------------------------------------------------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# calc.py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#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# A simple calculator with variables.   This is from O'Reilly's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# "Lex and Yacc", p. 63.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# -----------------------------------------------------------------------------</w:t>
      </w:r>
    </w:p>
    <w:p w:rsidR="00C600B0" w:rsidRPr="00DA4F5D" w:rsidRDefault="00C600B0" w:rsidP="00F13E68">
      <w:pPr>
        <w:rPr>
          <w:sz w:val="24"/>
          <w:szCs w:val="24"/>
        </w:rPr>
      </w:pP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import sys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sys.path.insert(0,"../..")</w:t>
      </w:r>
    </w:p>
    <w:p w:rsidR="00C600B0" w:rsidRPr="00DA4F5D" w:rsidRDefault="00C600B0" w:rsidP="00F13E68">
      <w:pPr>
        <w:rPr>
          <w:sz w:val="24"/>
          <w:szCs w:val="24"/>
        </w:rPr>
      </w:pP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tokens = (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'NAME','NUMBER',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)</w:t>
      </w:r>
    </w:p>
    <w:p w:rsidR="00C600B0" w:rsidRPr="00DA4F5D" w:rsidRDefault="00C600B0" w:rsidP="00F13E68">
      <w:pPr>
        <w:rPr>
          <w:sz w:val="24"/>
          <w:szCs w:val="24"/>
        </w:rPr>
      </w:pP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literals = ['=','+','-','*','/', '(',')']</w:t>
      </w:r>
    </w:p>
    <w:p w:rsidR="00C600B0" w:rsidRPr="00DA4F5D" w:rsidRDefault="00C600B0" w:rsidP="00F13E68">
      <w:pPr>
        <w:rPr>
          <w:sz w:val="24"/>
          <w:szCs w:val="24"/>
        </w:rPr>
      </w:pP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# Tokens</w:t>
      </w:r>
    </w:p>
    <w:p w:rsidR="00C600B0" w:rsidRPr="00DA4F5D" w:rsidRDefault="00C600B0" w:rsidP="00F13E68">
      <w:pPr>
        <w:rPr>
          <w:sz w:val="24"/>
          <w:szCs w:val="24"/>
        </w:rPr>
      </w:pP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t_NAME    = r'[a-zA-Z_][a-zA-Z0-9_]*'</w:t>
      </w:r>
    </w:p>
    <w:p w:rsidR="00C600B0" w:rsidRPr="00DA4F5D" w:rsidRDefault="00C600B0" w:rsidP="00F13E68">
      <w:pPr>
        <w:rPr>
          <w:sz w:val="24"/>
          <w:szCs w:val="24"/>
        </w:rPr>
      </w:pP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def t_NUMBER(t):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r'\d+'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try: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t.value = int(t.value)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except ValueError: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print ("Integer value too large", t.value)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t.value = 0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return t</w:t>
      </w:r>
    </w:p>
    <w:p w:rsidR="00C600B0" w:rsidRPr="00DA4F5D" w:rsidRDefault="00C600B0" w:rsidP="00F13E68">
      <w:pPr>
        <w:rPr>
          <w:sz w:val="24"/>
          <w:szCs w:val="24"/>
        </w:rPr>
      </w:pP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t_ignore = " \t"</w:t>
      </w:r>
    </w:p>
    <w:p w:rsidR="00C600B0" w:rsidRPr="00DA4F5D" w:rsidRDefault="00C600B0" w:rsidP="00F13E68">
      <w:pPr>
        <w:rPr>
          <w:sz w:val="24"/>
          <w:szCs w:val="24"/>
        </w:rPr>
      </w:pP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def t_newline(t):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r'\n+'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t.lexer.lineno += t.value.count("\n")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def t_error(t):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print( "Illegal character '%s'" % t.value[0])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t.lexer.skip(1)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# Build the lexer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import ply.lex as lex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lex.lex()</w:t>
      </w:r>
    </w:p>
    <w:p w:rsidR="00C600B0" w:rsidRPr="00DA4F5D" w:rsidRDefault="00C600B0" w:rsidP="00F13E68">
      <w:pPr>
        <w:rPr>
          <w:sz w:val="24"/>
          <w:szCs w:val="24"/>
        </w:rPr>
      </w:pP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# Parsing rules</w:t>
      </w:r>
    </w:p>
    <w:p w:rsidR="00C600B0" w:rsidRPr="00DA4F5D" w:rsidRDefault="00C600B0" w:rsidP="00F13E68">
      <w:pPr>
        <w:rPr>
          <w:sz w:val="24"/>
          <w:szCs w:val="24"/>
        </w:rPr>
      </w:pP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precedence = (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('left','+','-'),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('left','*','/'),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('right','UMINUS'),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)</w:t>
      </w:r>
    </w:p>
    <w:p w:rsidR="00C600B0" w:rsidRPr="00DA4F5D" w:rsidRDefault="00C600B0" w:rsidP="00F13E68">
      <w:pPr>
        <w:rPr>
          <w:sz w:val="24"/>
          <w:szCs w:val="24"/>
        </w:rPr>
      </w:pP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# dictionary of names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names = { }</w:t>
      </w:r>
    </w:p>
    <w:p w:rsidR="00C600B0" w:rsidRPr="00DA4F5D" w:rsidRDefault="00C600B0" w:rsidP="00F13E68">
      <w:pPr>
        <w:rPr>
          <w:sz w:val="24"/>
          <w:szCs w:val="24"/>
        </w:rPr>
      </w:pP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def p_statement_assign(p):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'statement : NAME "=" expression'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names[p[1]] = p[3]</w:t>
      </w:r>
    </w:p>
    <w:p w:rsidR="00C600B0" w:rsidRPr="00DA4F5D" w:rsidRDefault="00C600B0" w:rsidP="00F13E68">
      <w:pPr>
        <w:rPr>
          <w:sz w:val="24"/>
          <w:szCs w:val="24"/>
        </w:rPr>
      </w:pP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def p_statement_expr(p):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'statement : expression'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print(p[1])</w:t>
      </w:r>
    </w:p>
    <w:p w:rsidR="00C600B0" w:rsidRPr="00DA4F5D" w:rsidRDefault="00C600B0" w:rsidP="00F13E68">
      <w:pPr>
        <w:rPr>
          <w:sz w:val="24"/>
          <w:szCs w:val="24"/>
        </w:rPr>
      </w:pP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def p_expression_binop(p):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'''expression : expression '+' expression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          | expression '-' expression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          | expression '*' expression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          | expression '/' expression'''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if p[2] == '+'  : p[0] = p[1] + p[3]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elif p[2] == '-': p[0] = p[1] - p[3]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elif p[2] == '*': p[0] = p[1] * p[3]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elif p[2] == '/': p[0] = p[1] / p[3]</w:t>
      </w:r>
    </w:p>
    <w:p w:rsidR="00C600B0" w:rsidRPr="00DA4F5D" w:rsidRDefault="00C600B0" w:rsidP="00F13E68">
      <w:pPr>
        <w:rPr>
          <w:sz w:val="24"/>
          <w:szCs w:val="24"/>
        </w:rPr>
      </w:pP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def p_expression_uminus(p):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"expression : '-' expression %prec UMINUS"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p[0] = -p[2]</w:t>
      </w:r>
    </w:p>
    <w:p w:rsidR="00C600B0" w:rsidRPr="00DA4F5D" w:rsidRDefault="00C600B0" w:rsidP="00F13E68">
      <w:pPr>
        <w:rPr>
          <w:sz w:val="24"/>
          <w:szCs w:val="24"/>
        </w:rPr>
      </w:pP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def p_expression_group(p):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"expression : '(' expression ')'"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p[0] = p[2]</w:t>
      </w:r>
    </w:p>
    <w:p w:rsidR="00C600B0" w:rsidRPr="00DA4F5D" w:rsidRDefault="00C600B0" w:rsidP="00F13E68">
      <w:pPr>
        <w:rPr>
          <w:sz w:val="24"/>
          <w:szCs w:val="24"/>
        </w:rPr>
      </w:pP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def p_expression_number(p):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"expression : NUMBER"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p[0] = p[1]</w:t>
      </w:r>
    </w:p>
    <w:p w:rsidR="00C600B0" w:rsidRPr="00DA4F5D" w:rsidRDefault="00C600B0" w:rsidP="00F13E68">
      <w:pPr>
        <w:rPr>
          <w:sz w:val="24"/>
          <w:szCs w:val="24"/>
        </w:rPr>
      </w:pP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def p_expression_name(p):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"expression : NAME"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try: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p[0] = names[p[1]]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except LookupError: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print( "Undefined name '%s'" % p[1])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p[0] = 0</w:t>
      </w:r>
    </w:p>
    <w:p w:rsidR="00C600B0" w:rsidRPr="00DA4F5D" w:rsidRDefault="00C600B0" w:rsidP="00F13E68">
      <w:pPr>
        <w:rPr>
          <w:sz w:val="24"/>
          <w:szCs w:val="24"/>
        </w:rPr>
      </w:pP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def p_error(p):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print( "Syntax error at '%s'" % p.value)</w:t>
      </w:r>
    </w:p>
    <w:p w:rsidR="00C600B0" w:rsidRPr="00DA4F5D" w:rsidRDefault="00C600B0" w:rsidP="00F13E68">
      <w:pPr>
        <w:rPr>
          <w:sz w:val="24"/>
          <w:szCs w:val="24"/>
        </w:rPr>
      </w:pP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import ply.yacc as yacc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yacc.yacc()</w:t>
      </w:r>
    </w:p>
    <w:p w:rsidR="00C600B0" w:rsidRPr="00DA4F5D" w:rsidRDefault="00C600B0" w:rsidP="00F13E68">
      <w:pPr>
        <w:rPr>
          <w:sz w:val="24"/>
          <w:szCs w:val="24"/>
        </w:rPr>
      </w:pP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>while 1: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try: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s =input("calc &gt; ")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except EOFError: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    break</w:t>
      </w:r>
    </w:p>
    <w:p w:rsidR="00C600B0" w:rsidRPr="00DA4F5D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if not s: continue</w:t>
      </w:r>
    </w:p>
    <w:p w:rsidR="00C600B0" w:rsidRDefault="00C600B0" w:rsidP="00F13E68">
      <w:pPr>
        <w:rPr>
          <w:sz w:val="24"/>
          <w:szCs w:val="24"/>
        </w:rPr>
      </w:pPr>
      <w:r w:rsidRPr="00DA4F5D">
        <w:rPr>
          <w:sz w:val="24"/>
          <w:szCs w:val="24"/>
        </w:rPr>
        <w:t xml:space="preserve">    yacc.parse(s)</w:t>
      </w:r>
    </w:p>
    <w:p w:rsidR="00C600B0" w:rsidRPr="003462BC" w:rsidRDefault="00C600B0" w:rsidP="00F13E68">
      <w:pPr>
        <w:rPr>
          <w:b/>
          <w:sz w:val="28"/>
          <w:szCs w:val="28"/>
        </w:rPr>
      </w:pPr>
      <w:bookmarkStart w:id="0" w:name="_GoBack"/>
      <w:bookmarkEnd w:id="0"/>
      <w:r w:rsidRPr="003462BC">
        <w:rPr>
          <w:b/>
          <w:sz w:val="28"/>
          <w:szCs w:val="28"/>
        </w:rPr>
        <w:t>----------------------------------------------------END--------------------------------------------------</w:t>
      </w:r>
    </w:p>
    <w:sectPr w:rsidR="00C600B0" w:rsidRPr="003462BC" w:rsidSect="003462BC">
      <w:footerReference w:type="default" r:id="rId2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00B0" w:rsidRDefault="00C600B0" w:rsidP="003462BC">
      <w:pPr>
        <w:spacing w:after="0" w:line="240" w:lineRule="auto"/>
      </w:pPr>
      <w:r>
        <w:separator/>
      </w:r>
    </w:p>
  </w:endnote>
  <w:endnote w:type="continuationSeparator" w:id="0">
    <w:p w:rsidR="00C600B0" w:rsidRDefault="00C600B0" w:rsidP="00346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00B0" w:rsidRPr="003462BC" w:rsidRDefault="00C600B0">
    <w:pPr>
      <w:pStyle w:val="Footer"/>
      <w:jc w:val="center"/>
      <w:rPr>
        <w:b/>
        <w:sz w:val="32"/>
        <w:szCs w:val="32"/>
      </w:rPr>
    </w:pPr>
    <w:r w:rsidRPr="003462BC">
      <w:rPr>
        <w:b/>
        <w:sz w:val="32"/>
        <w:szCs w:val="32"/>
      </w:rPr>
      <w:fldChar w:fldCharType="begin"/>
    </w:r>
    <w:r w:rsidRPr="003462BC">
      <w:rPr>
        <w:b/>
        <w:sz w:val="32"/>
        <w:szCs w:val="32"/>
      </w:rPr>
      <w:instrText xml:space="preserve"> PAGE   \* MERGEFORMAT </w:instrText>
    </w:r>
    <w:r w:rsidRPr="003462BC">
      <w:rPr>
        <w:b/>
        <w:sz w:val="32"/>
        <w:szCs w:val="32"/>
      </w:rPr>
      <w:fldChar w:fldCharType="separate"/>
    </w:r>
    <w:r>
      <w:rPr>
        <w:b/>
        <w:noProof/>
        <w:sz w:val="32"/>
        <w:szCs w:val="32"/>
      </w:rPr>
      <w:t>1</w:t>
    </w:r>
    <w:r w:rsidRPr="003462BC">
      <w:rPr>
        <w:b/>
        <w:sz w:val="32"/>
        <w:szCs w:val="32"/>
      </w:rPr>
      <w:fldChar w:fldCharType="end"/>
    </w:r>
  </w:p>
  <w:p w:rsidR="00C600B0" w:rsidRDefault="00C600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00B0" w:rsidRDefault="00C600B0" w:rsidP="003462BC">
      <w:pPr>
        <w:spacing w:after="0" w:line="240" w:lineRule="auto"/>
      </w:pPr>
      <w:r>
        <w:separator/>
      </w:r>
    </w:p>
  </w:footnote>
  <w:footnote w:type="continuationSeparator" w:id="0">
    <w:p w:rsidR="00C600B0" w:rsidRDefault="00C600B0" w:rsidP="003462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5D7C"/>
    <w:rsid w:val="00007B6B"/>
    <w:rsid w:val="0013757E"/>
    <w:rsid w:val="002A27B2"/>
    <w:rsid w:val="002B06B6"/>
    <w:rsid w:val="002B7E26"/>
    <w:rsid w:val="003462BC"/>
    <w:rsid w:val="004D5B1A"/>
    <w:rsid w:val="004F7A8D"/>
    <w:rsid w:val="006A3242"/>
    <w:rsid w:val="006E1DFF"/>
    <w:rsid w:val="00947E37"/>
    <w:rsid w:val="009B3E7A"/>
    <w:rsid w:val="009F78FE"/>
    <w:rsid w:val="00AE75CF"/>
    <w:rsid w:val="00B40680"/>
    <w:rsid w:val="00B8245A"/>
    <w:rsid w:val="00C600B0"/>
    <w:rsid w:val="00DA4F5D"/>
    <w:rsid w:val="00DC69B9"/>
    <w:rsid w:val="00E74870"/>
    <w:rsid w:val="00EB7B7A"/>
    <w:rsid w:val="00F13E68"/>
    <w:rsid w:val="00F75D7C"/>
    <w:rsid w:val="00F84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DFF"/>
    <w:pPr>
      <w:spacing w:after="200" w:line="276" w:lineRule="auto"/>
    </w:pPr>
    <w:rPr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F75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75D7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rsid w:val="00137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13757E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346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462B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46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462BC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731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131</TotalTime>
  <Pages>39</Pages>
  <Words>2392</Words>
  <Characters>13636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</dc:creator>
  <cp:keywords/>
  <dc:description/>
  <cp:lastModifiedBy>Bhargavi</cp:lastModifiedBy>
  <cp:revision>18</cp:revision>
  <dcterms:created xsi:type="dcterms:W3CDTF">2013-11-22T17:00:00Z</dcterms:created>
  <dcterms:modified xsi:type="dcterms:W3CDTF">2013-11-24T17:29:00Z</dcterms:modified>
</cp:coreProperties>
</file>